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ayoutTable"/>
        <w:tblW w:w="0" w:type="auto"/>
        <w:tblBorders>
          <w:bottom w:val="single" w:sz="8" w:space="0" w:color="F79595" w:themeColor="accent1" w:themeTint="99"/>
        </w:tblBorders>
        <w:tblLayout w:type="fixed"/>
        <w:tblCellMar>
          <w:bottom w:w="360" w:type="dxa"/>
        </w:tblCellMar>
        <w:tblLook w:val="04A0" w:firstRow="1" w:lastRow="0" w:firstColumn="1" w:lastColumn="0" w:noHBand="0" w:noVBand="1"/>
        <w:tblDescription w:val="Layout table to enter Company Name, Address, and Logo"/>
      </w:tblPr>
      <w:tblGrid>
        <w:gridCol w:w="7200"/>
        <w:gridCol w:w="1800"/>
      </w:tblGrid>
      <w:tr w:rsidR="009C6C28" w14:paraId="7CB99408" w14:textId="77777777" w:rsidTr="00A1349D">
        <w:tc>
          <w:tcPr>
            <w:tcW w:w="7200" w:type="dxa"/>
            <w:vAlign w:val="bottom"/>
          </w:tcPr>
          <w:p w14:paraId="42C9391B" w14:textId="77777777" w:rsidR="009C6C28" w:rsidRDefault="00463A91">
            <w:pPr>
              <w:pStyle w:val="Name"/>
              <w:ind w:left="0" w:right="0"/>
            </w:pPr>
            <w:r>
              <w:t>ARL Project</w:t>
            </w:r>
          </w:p>
          <w:p w14:paraId="3CA0933B" w14:textId="77777777" w:rsidR="009C6C28" w:rsidRDefault="00882EE0">
            <w:pPr>
              <w:pStyle w:val="NoSpacing"/>
              <w:ind w:left="0" w:right="0"/>
            </w:pPr>
            <w:sdt>
              <w:sdtPr>
                <w:alias w:val="Enter Street Address:"/>
                <w:tag w:val="Enter Street Address:"/>
                <w:id w:val="-835229435"/>
                <w:placeholder>
                  <w:docPart w:val="69F1752B579C614880FDB9EE86DDC498"/>
                </w:placeholder>
                <w:dataBinding w:prefixMappings="xmlns:ns0='http://schemas.microsoft.com/office/2006/coverPageProps' " w:xpath="/ns0:CoverPageProperties[1]/ns0:CompanyAddress[1]" w:storeItemID="{55AF091B-3C7A-41E3-B477-F2FDAA23CFDA}"/>
                <w15:appearance w15:val="hidden"/>
                <w:text w:multiLine="1"/>
              </w:sdtPr>
              <w:sdtEndPr/>
              <w:sdtContent>
                <w:r w:rsidR="00957BFC">
                  <w:t>CS 448</w:t>
                </w:r>
              </w:sdtContent>
            </w:sdt>
            <w:r w:rsidR="002C6224">
              <w:br/>
            </w:r>
            <w:sdt>
              <w:sdtPr>
                <w:alias w:val="Enter City, ST ZIP Code:"/>
                <w:tag w:val="Enter City, ST ZIP Code:"/>
                <w:id w:val="99161012"/>
                <w:placeholder>
                  <w:docPart w:val="414DBD323E458444B6C7CE0A7EAF3B80"/>
                </w:placeholder>
                <w:dataBinding w:prefixMappings="xmlns:ns0='http://schemas.microsoft.com/office/2006/coverPageProps' " w:xpath="/ns0:CoverPageProperties[1]/ns0:CompanyEmail[1]" w:storeItemID="{55AF091B-3C7A-41E3-B477-F2FDAA23CFDA}"/>
                <w15:appearance w15:val="hidden"/>
                <w:text/>
              </w:sdtPr>
              <w:sdtEndPr/>
              <w:sdtContent>
                <w:r w:rsidR="00957BFC" w:rsidRPr="00957BFC">
                  <w:t>Austin Bos, Aaron Saucedo</w:t>
                </w:r>
                <w:r w:rsidR="00957BFC">
                  <w:t xml:space="preserve">, </w:t>
                </w:r>
                <w:r w:rsidR="00957BFC" w:rsidRPr="00957BFC">
                  <w:t>Ivan Nieto</w:t>
                </w:r>
              </w:sdtContent>
            </w:sdt>
          </w:p>
        </w:tc>
        <w:tc>
          <w:tcPr>
            <w:tcW w:w="1800" w:type="dxa"/>
            <w:vAlign w:val="center"/>
          </w:tcPr>
          <w:p w14:paraId="773D10C7" w14:textId="77777777" w:rsidR="009C6C28" w:rsidRDefault="00957BFC" w:rsidP="00957BFC">
            <w:r>
              <w:fldChar w:fldCharType="begin"/>
            </w:r>
            <w:r>
              <w:instrText xml:space="preserve"> INCLUDEPICTURE "https://www.icb.ucsb.edu/sites/www.icb.ucsb.edu/files/images/collaborations/ARL_logo.png" \* MERGEFORMATINET </w:instrText>
            </w:r>
            <w:r>
              <w:fldChar w:fldCharType="separate"/>
            </w:r>
            <w:r>
              <w:rPr>
                <w:noProof/>
              </w:rPr>
              <w:drawing>
                <wp:inline distT="0" distB="0" distL="0" distR="0" wp14:anchorId="4F412C75" wp14:editId="125357E7">
                  <wp:extent cx="988142" cy="364515"/>
                  <wp:effectExtent l="0" t="0" r="2540" b="3810"/>
                  <wp:docPr id="2" name="Picture 2" descr="Image result for army research labora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rmy research laborato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5798" cy="367339"/>
                          </a:xfrm>
                          <a:prstGeom prst="rect">
                            <a:avLst/>
                          </a:prstGeom>
                          <a:noFill/>
                          <a:ln>
                            <a:noFill/>
                          </a:ln>
                        </pic:spPr>
                      </pic:pic>
                    </a:graphicData>
                  </a:graphic>
                </wp:inline>
              </w:drawing>
            </w:r>
            <w:r>
              <w:fldChar w:fldCharType="end"/>
            </w:r>
          </w:p>
        </w:tc>
      </w:tr>
    </w:tbl>
    <w:p w14:paraId="7670ECEA" w14:textId="77777777" w:rsidR="009C6C28" w:rsidRPr="00E76FA3" w:rsidRDefault="00882EE0">
      <w:pPr>
        <w:pStyle w:val="Subtitle"/>
        <w:rPr>
          <w:color w:val="DF0F11"/>
        </w:rPr>
      </w:pPr>
      <w:sdt>
        <w:sdtPr>
          <w:alias w:val="SOW:"/>
          <w:tag w:val="SOW:"/>
          <w:id w:val="-358736211"/>
          <w:placeholder>
            <w:docPart w:val="3FBCE5134989B74AA21E02176151140B"/>
          </w:placeholder>
          <w:temporary/>
          <w:showingPlcHdr/>
          <w15:appearance w15:val="hidden"/>
        </w:sdtPr>
        <w:sdtEndPr/>
        <w:sdtContent>
          <w:r w:rsidR="002C6224">
            <w:t>SOW</w:t>
          </w:r>
        </w:sdtContent>
      </w:sdt>
      <w:r w:rsidR="00461138">
        <w:t xml:space="preserve"> </w:t>
      </w:r>
      <w:sdt>
        <w:sdtPr>
          <w:alias w:val="Enter SOW Number:"/>
          <w:tag w:val="Enter SOW Number:"/>
          <w:id w:val="1717244626"/>
          <w:placeholder>
            <w:docPart w:val="50351F6364585E458460DFA5086028EE"/>
          </w:placeholder>
          <w:showingPlcHdr/>
          <w:dataBinding w:prefixMappings="xmlns:ns0='http://schemas.microsoft.com/office/2006/coverPageProps' " w:xpath="/ns0:CoverPageProperties[1]/ns0:CompanyPhone[1]" w:storeItemID="{55AF091B-3C7A-41E3-B477-F2FDAA23CFDA}"/>
          <w15:appearance w15:val="hidden"/>
          <w:text/>
        </w:sdtPr>
        <w:sdtEndPr/>
        <w:sdtContent>
          <w:r w:rsidR="00461138">
            <w:rPr>
              <w:rStyle w:val="PlaceholderText"/>
            </w:rPr>
            <w:t>000</w:t>
          </w:r>
        </w:sdtContent>
      </w:sdt>
      <w:r w:rsidR="00461138">
        <w:t xml:space="preserve"> </w:t>
      </w:r>
      <w:r w:rsidR="000F5BAB">
        <w:t xml:space="preserve">for notetaking application </w:t>
      </w:r>
      <w:r w:rsidR="00DE5455">
        <w:t>requested by</w:t>
      </w:r>
      <w:r w:rsidR="000F5BAB">
        <w:t xml:space="preserve"> the</w:t>
      </w:r>
      <w:r w:rsidR="002C6224">
        <w:t xml:space="preserve"> </w:t>
      </w:r>
      <w:r w:rsidR="000F5BAB" w:rsidRPr="00304BEB">
        <w:rPr>
          <w:color w:val="DF0E11"/>
        </w:rPr>
        <w:t>Army</w:t>
      </w:r>
      <w:r w:rsidR="000F5BAB">
        <w:t xml:space="preserve"> </w:t>
      </w:r>
      <w:r w:rsidR="000F5BAB" w:rsidRPr="00E76FA3">
        <w:rPr>
          <w:color w:val="DF0F11"/>
        </w:rPr>
        <w:t>Research Laboratory</w:t>
      </w:r>
    </w:p>
    <w:tbl>
      <w:tblPr>
        <w:tblStyle w:val="LayoutTable"/>
        <w:tblW w:w="0" w:type="auto"/>
        <w:tblBorders>
          <w:bottom w:val="single" w:sz="4" w:space="0" w:color="F79595" w:themeColor="accent1" w:themeTint="99"/>
        </w:tblBorders>
        <w:tblLayout w:type="fixed"/>
        <w:tblLook w:val="04A0" w:firstRow="1" w:lastRow="0" w:firstColumn="1" w:lastColumn="0" w:noHBand="0" w:noVBand="1"/>
        <w:tblDescription w:val="Enter Date, Company name and address, and Client name and address in this table"/>
      </w:tblPr>
      <w:tblGrid>
        <w:gridCol w:w="3000"/>
      </w:tblGrid>
      <w:tr w:rsidR="000F5BAB" w14:paraId="0F74DCAD" w14:textId="77777777" w:rsidTr="00A1349D">
        <w:sdt>
          <w:sdtPr>
            <w:alias w:val="Date:"/>
            <w:tag w:val="Date:"/>
            <w:id w:val="1220251055"/>
            <w:placeholder>
              <w:docPart w:val="CF5FD2EA34EE3544B923D42AE7B533D5"/>
            </w:placeholder>
            <w:temporary/>
            <w:showingPlcHdr/>
            <w15:appearance w15:val="hidden"/>
          </w:sdtPr>
          <w:sdtEndPr/>
          <w:sdtContent>
            <w:tc>
              <w:tcPr>
                <w:tcW w:w="3000" w:type="dxa"/>
                <w:vAlign w:val="bottom"/>
              </w:tcPr>
              <w:p w14:paraId="653DD081" w14:textId="77777777" w:rsidR="000F5BAB" w:rsidRDefault="000F5BAB">
                <w:pPr>
                  <w:pStyle w:val="FormHeading"/>
                  <w:ind w:left="0" w:right="0"/>
                </w:pPr>
                <w:r>
                  <w:t>Date</w:t>
                </w:r>
              </w:p>
            </w:tc>
          </w:sdtContent>
        </w:sdt>
      </w:tr>
      <w:tr w:rsidR="000F5BAB" w14:paraId="439AA078" w14:textId="77777777" w:rsidTr="00A1349D">
        <w:tc>
          <w:tcPr>
            <w:tcW w:w="3000" w:type="dxa"/>
            <w:tcBorders>
              <w:bottom w:val="single" w:sz="4" w:space="0" w:color="F79595" w:themeColor="accent1" w:themeTint="99"/>
            </w:tcBorders>
            <w:tcMar>
              <w:bottom w:w="360" w:type="dxa"/>
            </w:tcMar>
          </w:tcPr>
          <w:sdt>
            <w:sdtPr>
              <w:alias w:val="Enter SOW Date:"/>
              <w:tag w:val="Enter SOW Date:"/>
              <w:id w:val="-51779874"/>
              <w:placeholder>
                <w:docPart w:val="8CBF1938D376DB499B0A80F729D56B33"/>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11429D56" w14:textId="77777777" w:rsidR="000F5BAB" w:rsidRDefault="000F5BAB">
                <w:pPr>
                  <w:pStyle w:val="NoSpacing"/>
                  <w:ind w:left="0" w:right="0"/>
                </w:pPr>
                <w:r>
                  <w:t>02/08/2020</w:t>
                </w:r>
              </w:p>
            </w:sdtContent>
          </w:sdt>
        </w:tc>
      </w:tr>
    </w:tbl>
    <w:p w14:paraId="1E0AE63A" w14:textId="77777777" w:rsidR="009C6C28" w:rsidRDefault="009C6C28"/>
    <w:p w14:paraId="1EC39AF3" w14:textId="77777777" w:rsidR="005F0748" w:rsidRDefault="005F0748">
      <w:pPr>
        <w:pStyle w:val="Heading1"/>
      </w:pPr>
    </w:p>
    <w:p w14:paraId="3CA67002" w14:textId="77777777" w:rsidR="005F0748" w:rsidRDefault="005F0748">
      <w:pPr>
        <w:pStyle w:val="Heading1"/>
      </w:pPr>
    </w:p>
    <w:p w14:paraId="46FF4023" w14:textId="77777777" w:rsidR="005F0748" w:rsidRDefault="005F0748">
      <w:pPr>
        <w:pStyle w:val="Heading1"/>
      </w:pPr>
    </w:p>
    <w:p w14:paraId="1BDB8F6A" w14:textId="6C1D1821" w:rsidR="009C6C28" w:rsidRDefault="00304BEB">
      <w:pPr>
        <w:pStyle w:val="Heading1"/>
      </w:pPr>
      <w:r w:rsidRPr="00304BEB">
        <w:t xml:space="preserve">Introduction </w:t>
      </w:r>
    </w:p>
    <w:p w14:paraId="26482792" w14:textId="141D0BD2" w:rsidR="00E7460E" w:rsidRDefault="00E34AAD" w:rsidP="00BB0E27">
      <w:r>
        <w:t>Th</w:t>
      </w:r>
      <w:r w:rsidR="00B7318B">
        <w:t>e purpose of this</w:t>
      </w:r>
      <w:r w:rsidR="00F960C2">
        <w:t xml:space="preserve"> application</w:t>
      </w:r>
      <w:r w:rsidR="00B7318B">
        <w:t xml:space="preserve"> </w:t>
      </w:r>
      <w:r w:rsidR="00F960C2">
        <w:t>is to allow its users to create and assign tasks through a GUI interface</w:t>
      </w:r>
      <w:r w:rsidR="000332A6">
        <w:t xml:space="preserve"> that will be saved on a local database</w:t>
      </w:r>
      <w:r w:rsidR="00F960C2">
        <w:t xml:space="preserve">. These tasks will have findings added to them that will allow the user to write their findings and upload images. The </w:t>
      </w:r>
      <w:r w:rsidR="000332A6">
        <w:t>application will also have the ability to sync its local database with other copies of the application o</w:t>
      </w:r>
      <w:r w:rsidR="0016440A">
        <w:t>n</w:t>
      </w:r>
      <w:r w:rsidR="000332A6">
        <w:t xml:space="preserve"> different devices through a local network. </w:t>
      </w:r>
    </w:p>
    <w:p w14:paraId="0EFF1F24" w14:textId="282792FD" w:rsidR="00BB0E27" w:rsidRDefault="00BB0E27" w:rsidP="00BB0E27"/>
    <w:p w14:paraId="113EB028" w14:textId="2CF8A382" w:rsidR="005F0748" w:rsidRDefault="005F0748" w:rsidP="00BB0E27"/>
    <w:p w14:paraId="59A575D0" w14:textId="3BA58042" w:rsidR="005F0748" w:rsidRDefault="005F0748" w:rsidP="00BB0E27"/>
    <w:p w14:paraId="573639B2" w14:textId="77777777" w:rsidR="005F0748" w:rsidRDefault="005F0748" w:rsidP="00BB0E27"/>
    <w:p w14:paraId="071F655A" w14:textId="77777777" w:rsidR="00E7460E" w:rsidRDefault="00E7460E">
      <w:pPr>
        <w:pStyle w:val="Heading1"/>
      </w:pPr>
    </w:p>
    <w:p w14:paraId="5F85D0BB" w14:textId="5FF3D462" w:rsidR="009C6C28" w:rsidRDefault="00203680">
      <w:pPr>
        <w:pStyle w:val="Heading1"/>
      </w:pPr>
      <w:r>
        <w:t>Scope of work to be performed</w:t>
      </w:r>
    </w:p>
    <w:tbl>
      <w:tblPr>
        <w:tblStyle w:val="TipTable"/>
        <w:tblW w:w="9025" w:type="dxa"/>
        <w:shd w:val="clear" w:color="auto" w:fill="E4E3E2" w:themeFill="background2"/>
        <w:tblLayout w:type="fixed"/>
        <w:tblCellMar>
          <w:top w:w="0" w:type="dxa"/>
        </w:tblCellMar>
        <w:tblLook w:val="04A0" w:firstRow="1" w:lastRow="0" w:firstColumn="1" w:lastColumn="0" w:noHBand="0" w:noVBand="1"/>
        <w:tblDescription w:val="Layout table"/>
      </w:tblPr>
      <w:tblGrid>
        <w:gridCol w:w="623"/>
        <w:gridCol w:w="8402"/>
      </w:tblGrid>
      <w:tr w:rsidR="002C6224" w14:paraId="41EBEF5E" w14:textId="77777777" w:rsidTr="005F59A4">
        <w:tc>
          <w:tcPr>
            <w:cnfStyle w:val="001000000000" w:firstRow="0" w:lastRow="0" w:firstColumn="1" w:lastColumn="0" w:oddVBand="0" w:evenVBand="0" w:oddHBand="0" w:evenHBand="0" w:firstRowFirstColumn="0" w:firstRowLastColumn="0" w:lastRowFirstColumn="0" w:lastRowLastColumn="0"/>
            <w:tcW w:w="623" w:type="dxa"/>
            <w:shd w:val="clear" w:color="auto" w:fill="E4E3E2" w:themeFill="background2"/>
            <w:vAlign w:val="center"/>
          </w:tcPr>
          <w:p w14:paraId="2BA5711F" w14:textId="77777777" w:rsidR="002C6224" w:rsidRDefault="002C6224" w:rsidP="000B25ED">
            <w:pPr>
              <w:pStyle w:val="NoSpacing"/>
            </w:pPr>
            <w:r>
              <w:rPr>
                <w:noProof/>
                <w:lang w:eastAsia="en-US"/>
              </w:rPr>
              <mc:AlternateContent>
                <mc:Choice Requires="wpg">
                  <w:drawing>
                    <wp:inline distT="0" distB="0" distL="0" distR="0" wp14:anchorId="225FF2C4" wp14:editId="55F1055F">
                      <wp:extent cx="228600" cy="228600"/>
                      <wp:effectExtent l="0" t="0" r="0" b="0"/>
                      <wp:docPr id="4"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 name="Oval 5" descr="Oval"/>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 name="Freeform 6" descr="Information icon"/>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9ED5680" id="Group 19" o:spid="_x0000_s1026" alt="Tip icon" style="width:18pt;height:18pt;mso-position-horizontal-relative:char;mso-position-vertical-relative:line" coordsize="228600,228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">
                      <v:oval id="Oval 5" o:spid="_x0000_s1027" alt="Oval" style="position:absolute;width:228600;height:2286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" fillcolor="#f24f4f [3204]" stroked="f" strokeweight="0">
                        <v:stroke joinstyle="miter"/>
                        <o:lock v:ext="edit" aspectratio="t"/>
                      </v:oval>
                      <v:shape id="Freeform 6" o:spid="_x0000_s1028" alt="Information icon" style="position:absolute;left:98639;top:50800;width:31322;height:127000;visibility:visible;mso-wrap-style:square;v-text-anchor:middle" coordsize="31322,127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&#13;&#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8402" w:type="dxa"/>
            <w:shd w:val="clear" w:color="auto" w:fill="E4E3E2" w:themeFill="background2"/>
            <w:vAlign w:val="center"/>
          </w:tcPr>
          <w:p w14:paraId="04F18E47" w14:textId="0B488EC8" w:rsidR="002C6224" w:rsidRDefault="00516BC2" w:rsidP="000B25ED">
            <w:pPr>
              <w:pStyle w:val="TipText"/>
              <w:cnfStyle w:val="000000000000" w:firstRow="0" w:lastRow="0" w:firstColumn="0" w:lastColumn="0" w:oddVBand="0" w:evenVBand="0" w:oddHBand="0" w:evenHBand="0" w:firstRowFirstColumn="0" w:firstRowLastColumn="0" w:lastRowFirstColumn="0" w:lastRowLastColumn="0"/>
            </w:pPr>
            <w:r>
              <w:t>W</w:t>
            </w:r>
            <w:r w:rsidRPr="00516BC2">
              <w:t xml:space="preserve">hat </w:t>
            </w:r>
            <w:r>
              <w:t>we</w:t>
            </w:r>
            <w:r w:rsidRPr="00516BC2">
              <w:t xml:space="preserve"> plan to accomplish in this project.</w:t>
            </w:r>
          </w:p>
        </w:tc>
      </w:tr>
    </w:tbl>
    <w:p w14:paraId="26D30D2E" w14:textId="186CF421" w:rsidR="0042477D" w:rsidRDefault="00F62E00">
      <w:r>
        <w:t xml:space="preserve">For this application we will be developing a react based frontend, an </w:t>
      </w:r>
      <w:r w:rsidR="00B11622">
        <w:t>SQLite</w:t>
      </w:r>
      <w:r>
        <w:t xml:space="preserve"> database to store all the information </w:t>
      </w:r>
      <w:r w:rsidR="00B11622">
        <w:t xml:space="preserve">for the application and a python backend that will handle the synchronization functionality between applications and the communication between the frontend and database. </w:t>
      </w:r>
      <w:r w:rsidR="00F259C9">
        <w:t xml:space="preserve">The application will be created using Electron </w:t>
      </w:r>
      <w:r w:rsidR="003C21D5">
        <w:t>to package all aspects of the application into a single executable.</w:t>
      </w:r>
      <w:r w:rsidR="00461B39">
        <w:t xml:space="preserve"> The sync functionality will be handled by the python backend and will use GRPC</w:t>
      </w:r>
      <w:r w:rsidR="00730EC8">
        <w:t xml:space="preserve"> to send the information over the network. </w:t>
      </w:r>
      <w:r w:rsidR="00D75991">
        <w:t xml:space="preserve">The backend will also handle the </w:t>
      </w:r>
    </w:p>
    <w:p w14:paraId="134ABE1F" w14:textId="73518245" w:rsidR="009C6C28" w:rsidRPr="00614468" w:rsidRDefault="00614468" w:rsidP="0042477D">
      <w:pPr>
        <w:pStyle w:val="ListParagraph"/>
        <w:numPr>
          <w:ilvl w:val="0"/>
          <w:numId w:val="14"/>
        </w:numPr>
        <w:rPr>
          <w:sz w:val="21"/>
          <w:szCs w:val="21"/>
        </w:rPr>
      </w:pPr>
      <w:r w:rsidRPr="00127B51">
        <w:t>Frontend</w:t>
      </w:r>
      <w:r w:rsidRPr="00614468">
        <w:rPr>
          <w:sz w:val="21"/>
          <w:szCs w:val="21"/>
        </w:rPr>
        <w:t xml:space="preserve"> </w:t>
      </w:r>
    </w:p>
    <w:p w14:paraId="3DDA4F8D" w14:textId="555A5B7A" w:rsidR="00614468" w:rsidRDefault="00F259C9" w:rsidP="00C42710">
      <w:pPr>
        <w:pStyle w:val="ListParagraph"/>
        <w:numPr>
          <w:ilvl w:val="1"/>
          <w:numId w:val="14"/>
        </w:numPr>
      </w:pPr>
      <w:r>
        <w:t>Our frontend will</w:t>
      </w:r>
      <w:r w:rsidR="00827716">
        <w:t xml:space="preserve"> </w:t>
      </w:r>
      <w:r>
        <w:t xml:space="preserve">be developed </w:t>
      </w:r>
      <w:r w:rsidR="00467036">
        <w:t>in</w:t>
      </w:r>
      <w:r>
        <w:t xml:space="preserve"> </w:t>
      </w:r>
      <w:r w:rsidR="00827716">
        <w:t xml:space="preserve">HTML, CSS and JavaScript using React. </w:t>
      </w:r>
      <w:r w:rsidR="004928B4">
        <w:t>The front end will consist of a number of pages that will allow the user to navigate the site and segment the different aspects of the application into</w:t>
      </w:r>
      <w:r w:rsidR="006F7A6A">
        <w:t xml:space="preserve"> a more simplistic interface. </w:t>
      </w:r>
      <w:r w:rsidR="00426014">
        <w:t xml:space="preserve">The main pages that we will develop will be an initial sign in page to assign a username for the user of the application, an overview page that will allow the user to see all their tasks for a specific project in one place, a task creating page used to create tasks and a task overview page that will allow the user to add findings to an individual task. </w:t>
      </w:r>
      <w:r w:rsidR="009662F2">
        <w:t xml:space="preserve">More pages will be added as they are needed. </w:t>
      </w:r>
    </w:p>
    <w:p w14:paraId="33EBD741" w14:textId="067436B5" w:rsidR="00614468" w:rsidRDefault="00614468" w:rsidP="0042477D">
      <w:pPr>
        <w:pStyle w:val="ListParagraph"/>
        <w:numPr>
          <w:ilvl w:val="0"/>
          <w:numId w:val="14"/>
        </w:numPr>
      </w:pPr>
      <w:r>
        <w:t xml:space="preserve">Backend </w:t>
      </w:r>
    </w:p>
    <w:p w14:paraId="336379FF" w14:textId="4D6C2A39" w:rsidR="00C42710" w:rsidRDefault="008363CA" w:rsidP="00C42710">
      <w:pPr>
        <w:pStyle w:val="ListParagraph"/>
        <w:numPr>
          <w:ilvl w:val="1"/>
          <w:numId w:val="14"/>
        </w:numPr>
      </w:pPr>
      <w:r>
        <w:t>The backend will be build using python and will be accesses from the frontend using Electrons build in systems</w:t>
      </w:r>
      <w:r w:rsidR="00D12E29">
        <w:t xml:space="preserve">. We will create multiple python scripts to insert </w:t>
      </w:r>
      <w:r w:rsidR="00FD5B0D">
        <w:t>and query</w:t>
      </w:r>
      <w:r w:rsidR="00D12E29">
        <w:t xml:space="preserve"> the different tables in the database. </w:t>
      </w:r>
      <w:r w:rsidR="00F91B3A">
        <w:t xml:space="preserve">The backend will also handle any synchronization between application over the network by using GRCP </w:t>
      </w:r>
      <w:r w:rsidR="000D43FB">
        <w:t xml:space="preserve">to handle the network configuration. </w:t>
      </w:r>
    </w:p>
    <w:p w14:paraId="29F18DA8" w14:textId="7D18678B" w:rsidR="00614468" w:rsidRDefault="00614468" w:rsidP="0042477D">
      <w:pPr>
        <w:pStyle w:val="ListParagraph"/>
        <w:numPr>
          <w:ilvl w:val="0"/>
          <w:numId w:val="14"/>
        </w:numPr>
      </w:pPr>
      <w:r>
        <w:t xml:space="preserve">Database </w:t>
      </w:r>
    </w:p>
    <w:p w14:paraId="2C494013" w14:textId="79649140" w:rsidR="00583225" w:rsidRDefault="00583225" w:rsidP="00583225">
      <w:pPr>
        <w:pStyle w:val="ListParagraph"/>
        <w:numPr>
          <w:ilvl w:val="1"/>
          <w:numId w:val="14"/>
        </w:numPr>
      </w:pPr>
      <w:r>
        <w:t>We will be using SQLite for our database</w:t>
      </w:r>
      <w:r w:rsidR="00CE2649">
        <w:t xml:space="preserve">. The database will have </w:t>
      </w:r>
      <w:r w:rsidR="004334DB">
        <w:t xml:space="preserve">multiple tables including a </w:t>
      </w:r>
      <w:r w:rsidR="00FF7307">
        <w:t>table</w:t>
      </w:r>
      <w:r w:rsidR="004334DB">
        <w:t xml:space="preserve"> for users, projects, tasks and findings as well as any other tables that may be required. </w:t>
      </w:r>
    </w:p>
    <w:p w14:paraId="63F91F32" w14:textId="77777777" w:rsidR="003F4307" w:rsidRDefault="00D21A41" w:rsidP="003F4307">
      <w:pPr>
        <w:pStyle w:val="ListParagraph"/>
        <w:numPr>
          <w:ilvl w:val="0"/>
          <w:numId w:val="14"/>
        </w:numPr>
      </w:pPr>
      <w:r>
        <w:t>Sync Functionality</w:t>
      </w:r>
    </w:p>
    <w:p w14:paraId="146CDC09" w14:textId="77777777" w:rsidR="003F4307" w:rsidRDefault="003F4307" w:rsidP="003F4307">
      <w:pPr>
        <w:pStyle w:val="ListParagraph"/>
        <w:numPr>
          <w:ilvl w:val="1"/>
          <w:numId w:val="14"/>
        </w:numPr>
      </w:pPr>
      <w:r>
        <w:t>The sync functionality will be handled by the backend python scripts using GRPC.</w:t>
      </w:r>
    </w:p>
    <w:p w14:paraId="66BBAD87" w14:textId="6E2B8416" w:rsidR="003F4307" w:rsidRDefault="003F4307" w:rsidP="003F4307">
      <w:pPr>
        <w:pStyle w:val="ListParagraph"/>
        <w:numPr>
          <w:ilvl w:val="2"/>
          <w:numId w:val="14"/>
        </w:numPr>
      </w:pPr>
      <w:r>
        <w:t xml:space="preserve">The user will have an option in the application to connect with another </w:t>
      </w:r>
      <w:r w:rsidR="00737B7A">
        <w:t>computer and</w:t>
      </w:r>
      <w:r>
        <w:t xml:space="preserve"> choose to sync with that machine. </w:t>
      </w:r>
    </w:p>
    <w:p w14:paraId="59D56D1C" w14:textId="77777777" w:rsidR="003F4307" w:rsidRDefault="003F4307" w:rsidP="003F4307">
      <w:pPr>
        <w:pStyle w:val="ListParagraph"/>
        <w:numPr>
          <w:ilvl w:val="2"/>
          <w:numId w:val="14"/>
        </w:numPr>
      </w:pPr>
      <w:r>
        <w:t>The team lead will be able to sync from all machines on the network.</w:t>
      </w:r>
    </w:p>
    <w:p w14:paraId="4DF709F2" w14:textId="4C50FEA9" w:rsidR="003F4307" w:rsidRDefault="003F4307" w:rsidP="003F4307">
      <w:pPr>
        <w:pStyle w:val="ListParagraph"/>
        <w:numPr>
          <w:ilvl w:val="2"/>
          <w:numId w:val="14"/>
        </w:numPr>
      </w:pPr>
      <w:r>
        <w:t xml:space="preserve">If we can </w:t>
      </w:r>
      <w:r w:rsidR="00FF7307">
        <w:t>(time</w:t>
      </w:r>
      <w:r>
        <w:t xml:space="preserve">/skill </w:t>
      </w:r>
      <w:r w:rsidR="007D7C2F">
        <w:t>permitting)</w:t>
      </w:r>
      <w:r>
        <w:t>, multiple users will be able to specify machines to stay in sync with, allowing real time updates of shared notes.</w:t>
      </w:r>
    </w:p>
    <w:p w14:paraId="07223229" w14:textId="20B7CCC1" w:rsidR="00D21A41" w:rsidRDefault="00D21A41" w:rsidP="0042477D">
      <w:pPr>
        <w:pStyle w:val="ListParagraph"/>
        <w:numPr>
          <w:ilvl w:val="0"/>
          <w:numId w:val="14"/>
        </w:numPr>
      </w:pPr>
      <w:r>
        <w:t xml:space="preserve">Data Export </w:t>
      </w:r>
    </w:p>
    <w:p w14:paraId="75B9D8E9" w14:textId="77777777" w:rsidR="009C6C28" w:rsidRDefault="009C6C28"/>
    <w:p w14:paraId="75C35728" w14:textId="18481A76" w:rsidR="009C6C28" w:rsidRDefault="00084969">
      <w:pPr>
        <w:pStyle w:val="Heading1"/>
      </w:pPr>
      <w:r w:rsidRPr="00084969">
        <w:lastRenderedPageBreak/>
        <w:t>Period of performance</w:t>
      </w:r>
    </w:p>
    <w:tbl>
      <w:tblPr>
        <w:tblStyle w:val="TipTable"/>
        <w:tblW w:w="9025" w:type="dxa"/>
        <w:shd w:val="clear" w:color="auto" w:fill="E4E3E2" w:themeFill="background2"/>
        <w:tblLayout w:type="fixed"/>
        <w:tblCellMar>
          <w:top w:w="0" w:type="dxa"/>
        </w:tblCellMar>
        <w:tblLook w:val="04A0" w:firstRow="1" w:lastRow="0" w:firstColumn="1" w:lastColumn="0" w:noHBand="0" w:noVBand="1"/>
        <w:tblDescription w:val="Layout table"/>
      </w:tblPr>
      <w:tblGrid>
        <w:gridCol w:w="623"/>
        <w:gridCol w:w="8402"/>
      </w:tblGrid>
      <w:tr w:rsidR="002C6224" w14:paraId="58DB1BF8" w14:textId="77777777" w:rsidTr="00D56DF8">
        <w:tc>
          <w:tcPr>
            <w:cnfStyle w:val="001000000000" w:firstRow="0" w:lastRow="0" w:firstColumn="1" w:lastColumn="0" w:oddVBand="0" w:evenVBand="0" w:oddHBand="0" w:evenHBand="0" w:firstRowFirstColumn="0" w:firstRowLastColumn="0" w:lastRowFirstColumn="0" w:lastRowLastColumn="0"/>
            <w:tcW w:w="623" w:type="dxa"/>
            <w:shd w:val="clear" w:color="auto" w:fill="E4E3E2" w:themeFill="background2"/>
          </w:tcPr>
          <w:p w14:paraId="61F384C0" w14:textId="77777777" w:rsidR="002C6224" w:rsidRDefault="002C6224" w:rsidP="000B25ED">
            <w:pPr>
              <w:pStyle w:val="Icon"/>
            </w:pPr>
            <w:r>
              <w:rPr>
                <w:noProof/>
                <w:lang w:eastAsia="en-US"/>
              </w:rPr>
              <mc:AlternateContent>
                <mc:Choice Requires="wpg">
                  <w:drawing>
                    <wp:inline distT="0" distB="0" distL="0" distR="0" wp14:anchorId="33487285" wp14:editId="7D5E318D">
                      <wp:extent cx="228600" cy="228600"/>
                      <wp:effectExtent l="0" t="0" r="0" b="0"/>
                      <wp:docPr id="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 name="Oval 9" descr="Oval"/>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 name="Freeform 13" descr="Information icon"/>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97F0086" id="Group 19" o:spid="_x0000_s1026" alt="Tip icon" style="width:18pt;height:18pt;mso-position-horizontal-relative:char;mso-position-vertical-relative:line" coordsize="228600,228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">
                      <v:oval id="Oval 9" o:spid="_x0000_s1027" alt="Oval" style="position:absolute;width:228600;height:2286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" fillcolor="#f24f4f [3204]" stroked="f" strokeweight="0">
                        <v:stroke joinstyle="miter"/>
                        <o:lock v:ext="edit" aspectratio="t"/>
                      </v:oval>
                      <v:shape id="Freeform 13" o:spid="_x0000_s1028" alt="Information icon" style="position:absolute;left:98639;top:50800;width:31322;height:127000;visibility:visible;mso-wrap-style:square;v-text-anchor:middle" coordsize="31322,127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&#13;&#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8402" w:type="dxa"/>
            <w:shd w:val="clear" w:color="auto" w:fill="E4E3E2" w:themeFill="background2"/>
          </w:tcPr>
          <w:p w14:paraId="5638B741" w14:textId="09B9B68B" w:rsidR="002C6224" w:rsidRDefault="005B7B2D" w:rsidP="000B25ED">
            <w:pPr>
              <w:pStyle w:val="TipText"/>
              <w:cnfStyle w:val="000000000000" w:firstRow="0" w:lastRow="0" w:firstColumn="0" w:lastColumn="0" w:oddVBand="0" w:evenVBand="0" w:oddHBand="0" w:evenHBand="0" w:firstRowFirstColumn="0" w:firstRowLastColumn="0" w:lastRowFirstColumn="0" w:lastRowLastColumn="0"/>
            </w:pPr>
            <w:r>
              <w:t>Timeframe available for development</w:t>
            </w:r>
          </w:p>
        </w:tc>
      </w:tr>
    </w:tbl>
    <w:p w14:paraId="68CCCD63" w14:textId="18CD37E9" w:rsidR="009C6C28" w:rsidRDefault="00D56DF8">
      <w:r w:rsidRPr="00D56DF8">
        <w:t>January 22, 2020 - May 8. 2020</w:t>
      </w:r>
    </w:p>
    <w:p w14:paraId="13F03612" w14:textId="480A9F55" w:rsidR="009C6C28" w:rsidRDefault="00A060A4">
      <w:pPr>
        <w:pStyle w:val="Heading1"/>
      </w:pPr>
      <w:r w:rsidRPr="00A060A4">
        <w:t>Work requirements</w:t>
      </w:r>
    </w:p>
    <w:tbl>
      <w:tblPr>
        <w:tblStyle w:val="TipTable"/>
        <w:tblW w:w="9025" w:type="dxa"/>
        <w:shd w:val="clear" w:color="auto" w:fill="E4E3E2" w:themeFill="background2"/>
        <w:tblLayout w:type="fixed"/>
        <w:tblCellMar>
          <w:top w:w="0" w:type="dxa"/>
        </w:tblCellMar>
        <w:tblLook w:val="04A0" w:firstRow="1" w:lastRow="0" w:firstColumn="1" w:lastColumn="0" w:noHBand="0" w:noVBand="1"/>
        <w:tblDescription w:val="Layout table"/>
      </w:tblPr>
      <w:tblGrid>
        <w:gridCol w:w="623"/>
        <w:gridCol w:w="8402"/>
      </w:tblGrid>
      <w:tr w:rsidR="00FF3DD9" w14:paraId="6B4C6B83" w14:textId="77777777" w:rsidTr="001777FB">
        <w:tc>
          <w:tcPr>
            <w:cnfStyle w:val="001000000000" w:firstRow="0" w:lastRow="0" w:firstColumn="1" w:lastColumn="0" w:oddVBand="0" w:evenVBand="0" w:oddHBand="0" w:evenHBand="0" w:firstRowFirstColumn="0" w:firstRowLastColumn="0" w:lastRowFirstColumn="0" w:lastRowLastColumn="0"/>
            <w:tcW w:w="623" w:type="dxa"/>
            <w:shd w:val="clear" w:color="auto" w:fill="E4E3E2" w:themeFill="background2"/>
            <w:vAlign w:val="center"/>
          </w:tcPr>
          <w:p w14:paraId="0157019F" w14:textId="77777777" w:rsidR="00FF3DD9" w:rsidRDefault="00FF3DD9" w:rsidP="000B25ED">
            <w:pPr>
              <w:pStyle w:val="NoSpacing"/>
            </w:pPr>
            <w:r>
              <w:rPr>
                <w:noProof/>
                <w:lang w:eastAsia="en-US"/>
              </w:rPr>
              <mc:AlternateContent>
                <mc:Choice Requires="wpg">
                  <w:drawing>
                    <wp:inline distT="0" distB="0" distL="0" distR="0" wp14:anchorId="219FFB3D" wp14:editId="1176274F">
                      <wp:extent cx="228600" cy="228600"/>
                      <wp:effectExtent l="0" t="0" r="0" b="0"/>
                      <wp:docPr id="3" name="Group 3"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4" name="Oval 14" descr="Oval"/>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 name="Freeform 15" descr="Information icon"/>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07EB66D" id="Group 3" o:spid="_x0000_s1026" alt="Tip icon" style="width:18pt;height:18pt;mso-position-horizontal-relative:char;mso-position-vertical-relative:line" coordsize="228600,228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">
                      <v:oval id="Oval 14" o:spid="_x0000_s1027" alt="Oval" style="position:absolute;width:228600;height:2286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" fillcolor="#f24f4f [3204]" stroked="f" strokeweight="0">
                        <v:stroke joinstyle="miter"/>
                        <o:lock v:ext="edit" aspectratio="t"/>
                      </v:oval>
                      <v:shape id="Freeform 15" o:spid="_x0000_s1028" alt="Information icon" style="position:absolute;left:98639;top:50800;width:31322;height:127000;visibility:visible;mso-wrap-style:square;v-text-anchor:middle" coordsize="31322,127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&#13;&#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8402" w:type="dxa"/>
            <w:shd w:val="clear" w:color="auto" w:fill="E4E3E2" w:themeFill="background2"/>
            <w:vAlign w:val="center"/>
          </w:tcPr>
          <w:p w14:paraId="01E5E344" w14:textId="1838DA79" w:rsidR="00FF3DD9" w:rsidRDefault="003614EE" w:rsidP="000B25ED">
            <w:pPr>
              <w:pStyle w:val="TipText"/>
              <w:cnfStyle w:val="000000000000" w:firstRow="0" w:lastRow="0" w:firstColumn="0" w:lastColumn="0" w:oddVBand="0" w:evenVBand="0" w:oddHBand="0" w:evenHBand="0" w:firstRowFirstColumn="0" w:firstRowLastColumn="0" w:lastRowFirstColumn="0" w:lastRowLastColumn="0"/>
            </w:pPr>
            <w:r>
              <w:t>Required task</w:t>
            </w:r>
            <w:r w:rsidR="00515F1D">
              <w:t>s</w:t>
            </w:r>
            <w:r>
              <w:t xml:space="preserve"> for the project</w:t>
            </w:r>
          </w:p>
        </w:tc>
      </w:tr>
    </w:tbl>
    <w:p w14:paraId="6968235E" w14:textId="77777777" w:rsidR="00D52A74" w:rsidRDefault="00D52A74" w:rsidP="00D52A74">
      <w:pPr>
        <w:pStyle w:val="ListParagraph"/>
        <w:numPr>
          <w:ilvl w:val="0"/>
          <w:numId w:val="17"/>
        </w:numPr>
      </w:pPr>
      <w:r>
        <w:t>PHASE 1 (gathering ideas)</w:t>
      </w:r>
      <w:r>
        <w:t xml:space="preserve"> </w:t>
      </w:r>
    </w:p>
    <w:p w14:paraId="5DE57952" w14:textId="77777777" w:rsidR="00D52A74" w:rsidRDefault="00D52A74" w:rsidP="00D52A74">
      <w:pPr>
        <w:pStyle w:val="ListParagraph"/>
        <w:numPr>
          <w:ilvl w:val="1"/>
          <w:numId w:val="17"/>
        </w:numPr>
      </w:pPr>
      <w:r>
        <w:t>Talk to customer</w:t>
      </w:r>
    </w:p>
    <w:p w14:paraId="530B3B06" w14:textId="77777777" w:rsidR="00D52A74" w:rsidRDefault="00D52A74" w:rsidP="00D52A74">
      <w:pPr>
        <w:pStyle w:val="ListParagraph"/>
        <w:numPr>
          <w:ilvl w:val="1"/>
          <w:numId w:val="17"/>
        </w:numPr>
      </w:pPr>
      <w:r>
        <w:t>Research of Kali, Python, Electron and other applications and tools</w:t>
      </w:r>
      <w:r>
        <w:tab/>
      </w:r>
    </w:p>
    <w:p w14:paraId="4FDC87BF" w14:textId="77777777" w:rsidR="00D52A74" w:rsidRDefault="00D52A74" w:rsidP="00D52A74">
      <w:pPr>
        <w:pStyle w:val="ListParagraph"/>
        <w:numPr>
          <w:ilvl w:val="1"/>
          <w:numId w:val="17"/>
        </w:numPr>
      </w:pPr>
      <w:r>
        <w:t>Research on how to sync databases, export images and text files</w:t>
      </w:r>
      <w:r>
        <w:tab/>
      </w:r>
    </w:p>
    <w:p w14:paraId="3C7BFEEB" w14:textId="77777777" w:rsidR="00D52A74" w:rsidRDefault="00D52A74" w:rsidP="00D52A74">
      <w:pPr>
        <w:pStyle w:val="ListParagraph"/>
        <w:numPr>
          <w:ilvl w:val="1"/>
          <w:numId w:val="17"/>
        </w:numPr>
      </w:pPr>
      <w:r>
        <w:t>How to allow connection between users on a local network</w:t>
      </w:r>
      <w:r>
        <w:tab/>
      </w:r>
    </w:p>
    <w:p w14:paraId="353351F1" w14:textId="1BDA6C41" w:rsidR="00D52A74" w:rsidRDefault="00D52A74" w:rsidP="00D52A74">
      <w:pPr>
        <w:pStyle w:val="ListParagraph"/>
        <w:numPr>
          <w:ilvl w:val="1"/>
          <w:numId w:val="17"/>
        </w:numPr>
      </w:pPr>
      <w:r>
        <w:t>How to turn findings into</w:t>
      </w:r>
      <w:r w:rsidR="00A5238B">
        <w:t xml:space="preserve"> a printable</w:t>
      </w:r>
      <w:r>
        <w:t xml:space="preserve"> reports//optional </w:t>
      </w:r>
    </w:p>
    <w:p w14:paraId="085CBD15" w14:textId="77777777" w:rsidR="006A523D" w:rsidRDefault="006A523D" w:rsidP="006A523D">
      <w:pPr>
        <w:pStyle w:val="ListParagraph"/>
        <w:ind w:left="1440"/>
      </w:pPr>
    </w:p>
    <w:p w14:paraId="467F851F" w14:textId="77777777" w:rsidR="00D52A74" w:rsidRDefault="00D52A74" w:rsidP="00D52A74">
      <w:pPr>
        <w:pStyle w:val="ListParagraph"/>
        <w:numPr>
          <w:ilvl w:val="0"/>
          <w:numId w:val="17"/>
        </w:numPr>
      </w:pPr>
      <w:r>
        <w:t xml:space="preserve">PHASE 2 prototyping </w:t>
      </w:r>
    </w:p>
    <w:p w14:paraId="5D487FAD" w14:textId="77777777" w:rsidR="00D52A74" w:rsidRDefault="00D52A74" w:rsidP="00D52A74">
      <w:pPr>
        <w:pStyle w:val="ListParagraph"/>
        <w:numPr>
          <w:ilvl w:val="1"/>
          <w:numId w:val="17"/>
        </w:numPr>
      </w:pPr>
      <w:r>
        <w:t>Create a GUI schema</w:t>
      </w:r>
      <w:r>
        <w:tab/>
      </w:r>
    </w:p>
    <w:p w14:paraId="2575B956" w14:textId="77777777" w:rsidR="00D52A74" w:rsidRDefault="00D52A74" w:rsidP="00D52A74">
      <w:pPr>
        <w:pStyle w:val="ListParagraph"/>
        <w:numPr>
          <w:ilvl w:val="1"/>
          <w:numId w:val="17"/>
        </w:numPr>
      </w:pPr>
      <w:r>
        <w:t>Create schema of database</w:t>
      </w:r>
    </w:p>
    <w:p w14:paraId="300C7A04" w14:textId="77777777" w:rsidR="00D52A74" w:rsidRDefault="00D52A74" w:rsidP="00D52A74">
      <w:pPr>
        <w:pStyle w:val="ListParagraph"/>
        <w:numPr>
          <w:ilvl w:val="1"/>
          <w:numId w:val="17"/>
        </w:numPr>
      </w:pPr>
      <w:r>
        <w:t>Test importing of images</w:t>
      </w:r>
    </w:p>
    <w:p w14:paraId="7D6982DA" w14:textId="77777777" w:rsidR="00D52A74" w:rsidRDefault="00D52A74" w:rsidP="00D52A74">
      <w:pPr>
        <w:pStyle w:val="ListParagraph"/>
        <w:numPr>
          <w:ilvl w:val="1"/>
          <w:numId w:val="17"/>
        </w:numPr>
      </w:pPr>
      <w:r>
        <w:t>Test sync function of database</w:t>
      </w:r>
    </w:p>
    <w:p w14:paraId="495D3FA6" w14:textId="77777777" w:rsidR="006A523D" w:rsidRDefault="006A523D" w:rsidP="006A523D">
      <w:pPr>
        <w:pStyle w:val="ListParagraph"/>
        <w:ind w:left="1440"/>
      </w:pPr>
    </w:p>
    <w:p w14:paraId="04148137" w14:textId="77777777" w:rsidR="00D52A74" w:rsidRDefault="00D52A74" w:rsidP="00D52A74">
      <w:pPr>
        <w:pStyle w:val="ListParagraph"/>
        <w:numPr>
          <w:ilvl w:val="0"/>
          <w:numId w:val="18"/>
        </w:numPr>
      </w:pPr>
      <w:r>
        <w:t xml:space="preserve">PHASE 3 database implementation </w:t>
      </w:r>
    </w:p>
    <w:p w14:paraId="14DA9257" w14:textId="77777777" w:rsidR="00D52A74" w:rsidRDefault="00D52A74" w:rsidP="00D52A74">
      <w:pPr>
        <w:pStyle w:val="ListParagraph"/>
        <w:numPr>
          <w:ilvl w:val="1"/>
          <w:numId w:val="18"/>
        </w:numPr>
      </w:pPr>
      <w:r>
        <w:t xml:space="preserve">Implement assigning task </w:t>
      </w:r>
    </w:p>
    <w:p w14:paraId="0BB38ECC" w14:textId="645A6941" w:rsidR="00D52A74" w:rsidRDefault="00D52A74" w:rsidP="006A523D">
      <w:pPr>
        <w:pStyle w:val="ListParagraph"/>
        <w:numPr>
          <w:ilvl w:val="1"/>
          <w:numId w:val="18"/>
        </w:numPr>
      </w:pPr>
      <w:r>
        <w:t>Implement findings, including images</w:t>
      </w:r>
    </w:p>
    <w:p w14:paraId="7B84C0F2" w14:textId="77777777" w:rsidR="006A523D" w:rsidRDefault="006A523D" w:rsidP="006A523D">
      <w:pPr>
        <w:pStyle w:val="ListParagraph"/>
        <w:ind w:left="1440"/>
      </w:pPr>
    </w:p>
    <w:p w14:paraId="0BDEC9DD" w14:textId="77777777" w:rsidR="00D52A74" w:rsidRDefault="00D52A74" w:rsidP="00D52A74">
      <w:pPr>
        <w:pStyle w:val="ListParagraph"/>
        <w:numPr>
          <w:ilvl w:val="0"/>
          <w:numId w:val="18"/>
        </w:numPr>
      </w:pPr>
      <w:r>
        <w:t>PHASE 4 network implementation</w:t>
      </w:r>
    </w:p>
    <w:p w14:paraId="118F7914" w14:textId="7EF82237" w:rsidR="00D52A74" w:rsidRDefault="00D52A74" w:rsidP="00D52A74">
      <w:pPr>
        <w:pStyle w:val="ListParagraph"/>
        <w:numPr>
          <w:ilvl w:val="1"/>
          <w:numId w:val="18"/>
        </w:numPr>
      </w:pPr>
      <w:r>
        <w:t>Allowing synching of team member’s database to team lead’s database over local network</w:t>
      </w:r>
    </w:p>
    <w:p w14:paraId="1045A72C" w14:textId="77777777" w:rsidR="006A523D" w:rsidRDefault="006A523D" w:rsidP="006A523D">
      <w:pPr>
        <w:pStyle w:val="ListParagraph"/>
        <w:ind w:left="1440"/>
      </w:pPr>
    </w:p>
    <w:p w14:paraId="546C5280" w14:textId="77777777" w:rsidR="00D52A74" w:rsidRDefault="00D52A74" w:rsidP="00D52A74">
      <w:pPr>
        <w:pStyle w:val="ListParagraph"/>
        <w:numPr>
          <w:ilvl w:val="0"/>
          <w:numId w:val="19"/>
        </w:numPr>
      </w:pPr>
      <w:r>
        <w:t>PHASE 5 testing</w:t>
      </w:r>
    </w:p>
    <w:p w14:paraId="7F3E2065" w14:textId="77777777" w:rsidR="00D52A74" w:rsidRDefault="00D52A74" w:rsidP="00D52A74">
      <w:pPr>
        <w:pStyle w:val="ListParagraph"/>
        <w:numPr>
          <w:ilvl w:val="1"/>
          <w:numId w:val="19"/>
        </w:numPr>
      </w:pPr>
      <w:r>
        <w:t>Have customer test the system</w:t>
      </w:r>
    </w:p>
    <w:p w14:paraId="0BA0655A" w14:textId="77777777" w:rsidR="00D52A74" w:rsidRDefault="00D52A74" w:rsidP="00D52A74">
      <w:pPr>
        <w:pStyle w:val="ListParagraph"/>
        <w:numPr>
          <w:ilvl w:val="1"/>
          <w:numId w:val="19"/>
        </w:numPr>
      </w:pPr>
      <w:r>
        <w:t>Optimize application according to customer</w:t>
      </w:r>
    </w:p>
    <w:p w14:paraId="0AB14CDF" w14:textId="7F4C8DD7" w:rsidR="00D52A74" w:rsidRDefault="00D52A74" w:rsidP="00547DC1">
      <w:pPr>
        <w:pStyle w:val="ListParagraph"/>
        <w:numPr>
          <w:ilvl w:val="1"/>
          <w:numId w:val="19"/>
        </w:numPr>
      </w:pPr>
      <w:r>
        <w:t>More testing of the system</w:t>
      </w:r>
    </w:p>
    <w:p w14:paraId="36EA70B6" w14:textId="77777777" w:rsidR="00547DC1" w:rsidRDefault="00547DC1" w:rsidP="00547DC1">
      <w:pPr>
        <w:pStyle w:val="ListParagraph"/>
        <w:ind w:left="1440"/>
      </w:pPr>
    </w:p>
    <w:p w14:paraId="362B7BD3" w14:textId="77777777" w:rsidR="00D52A74" w:rsidRDefault="00D52A74" w:rsidP="00D52A74">
      <w:pPr>
        <w:pStyle w:val="ListParagraph"/>
        <w:numPr>
          <w:ilvl w:val="0"/>
          <w:numId w:val="19"/>
        </w:numPr>
      </w:pPr>
      <w:r>
        <w:t>OPTIONAL TASK</w:t>
      </w:r>
    </w:p>
    <w:p w14:paraId="6DC574B0" w14:textId="5965E155" w:rsidR="009C6C28" w:rsidRDefault="00D52A74" w:rsidP="00D52A74">
      <w:pPr>
        <w:pStyle w:val="ListParagraph"/>
        <w:numPr>
          <w:ilvl w:val="1"/>
          <w:numId w:val="19"/>
        </w:numPr>
      </w:pPr>
      <w:r>
        <w:t xml:space="preserve">Create a </w:t>
      </w:r>
      <w:r w:rsidR="00A5238B">
        <w:t>printable</w:t>
      </w:r>
      <w:r>
        <w:t xml:space="preserve"> report from findings in database</w:t>
      </w:r>
    </w:p>
    <w:p w14:paraId="7F312F35" w14:textId="77777777" w:rsidR="006B3DB9" w:rsidRDefault="006B3DB9"/>
    <w:p w14:paraId="4B1A6B6A" w14:textId="46256183" w:rsidR="009C6C28" w:rsidRDefault="00C91C29">
      <w:pPr>
        <w:pStyle w:val="Heading1"/>
      </w:pPr>
      <w:r w:rsidRPr="00C91C29">
        <w:lastRenderedPageBreak/>
        <w:t>Schedule of milestones / deliverables</w:t>
      </w:r>
    </w:p>
    <w:tbl>
      <w:tblPr>
        <w:tblStyle w:val="TipTable"/>
        <w:tblW w:w="9025" w:type="dxa"/>
        <w:shd w:val="clear" w:color="auto" w:fill="E4E3E2" w:themeFill="background2"/>
        <w:tblLayout w:type="fixed"/>
        <w:tblCellMar>
          <w:top w:w="0" w:type="dxa"/>
        </w:tblCellMar>
        <w:tblLook w:val="04A0" w:firstRow="1" w:lastRow="0" w:firstColumn="1" w:lastColumn="0" w:noHBand="0" w:noVBand="1"/>
        <w:tblDescription w:val="Layout table"/>
      </w:tblPr>
      <w:tblGrid>
        <w:gridCol w:w="623"/>
        <w:gridCol w:w="8402"/>
      </w:tblGrid>
      <w:tr w:rsidR="00FF3DD9" w14:paraId="4C80F748" w14:textId="77777777" w:rsidTr="006B3DB9">
        <w:tc>
          <w:tcPr>
            <w:tcW w:w="623" w:type="dxa"/>
            <w:shd w:val="clear" w:color="auto" w:fill="E4E3E2" w:themeFill="background2"/>
            <w:vAlign w:val="center"/>
          </w:tcPr>
          <w:p w14:paraId="4F979580" w14:textId="77777777" w:rsidR="00FF3DD9" w:rsidRDefault="00FF3DD9" w:rsidP="000B25ED">
            <w:pPr>
              <w:pStyle w:val="NoSpacing"/>
              <w:cnfStyle w:val="001000000000" w:firstRow="0" w:lastRow="0" w:firstColumn="1" w:lastColumn="0" w:oddVBand="0" w:evenVBand="0" w:oddHBand="0" w:evenHBand="0" w:firstRowFirstColumn="0" w:firstRowLastColumn="0" w:lastRowFirstColumn="0" w:lastRowLastColumn="0"/>
            </w:pPr>
            <w:r>
              <w:rPr>
                <w:noProof/>
                <w:lang w:eastAsia="en-US"/>
              </w:rPr>
              <mc:AlternateContent>
                <mc:Choice Requires="wpg">
                  <w:drawing>
                    <wp:inline distT="0" distB="0" distL="0" distR="0" wp14:anchorId="7CCEB47F" wp14:editId="20EF7230">
                      <wp:extent cx="228600" cy="228600"/>
                      <wp:effectExtent l="0" t="0" r="0" b="0"/>
                      <wp:docPr id="16" name="Group 16"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0" name="Oval 20" descr="Oval"/>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F69CB62" id="Group 16" o:spid="_x0000_s1026" alt="Tip icon" style="width:18pt;height:18pt;mso-position-horizontal-relative:char;mso-position-vertical-relative:line" coordsize="228600,228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">
                      <v:oval id="Oval 20" o:spid="_x0000_s1027" alt="Oval" style="position:absolute;width:228600;height:2286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" fillcolor="#f24f4f [3204]" stroked="f" strokeweight="0">
                        <v:stroke joinstyle="miter"/>
                        <o:lock v:ext="edit" aspectratio="t"/>
                      </v:oval>
                      <v:shape id="Freeform 21" o:spid="_x0000_s1028" alt="Information icon" style="position:absolute;left:98639;top:50800;width:31322;height:127000;visibility:visible;mso-wrap-style:square;v-text-anchor:middle" coordsize="31322,127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&#13;&#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8402" w:type="dxa"/>
            <w:shd w:val="clear" w:color="auto" w:fill="E4E3E2" w:themeFill="background2"/>
            <w:vAlign w:val="center"/>
          </w:tcPr>
          <w:p w14:paraId="054F4118" w14:textId="360888D7" w:rsidR="00FF3DD9" w:rsidRDefault="007C6823" w:rsidP="000B25ED">
            <w:pPr>
              <w:pStyle w:val="TipText"/>
            </w:pPr>
            <w:r>
              <w:t xml:space="preserve">Roadmap of development </w:t>
            </w:r>
            <w:bookmarkStart w:id="0" w:name="_GoBack"/>
            <w:bookmarkEnd w:id="0"/>
          </w:p>
        </w:tc>
      </w:tr>
    </w:tbl>
    <w:p w14:paraId="6A23C85B" w14:textId="28CC8CB0" w:rsidR="00F67BFE" w:rsidRPr="00A00990" w:rsidRDefault="00F67BFE">
      <w:pPr>
        <w:rPr>
          <w:u w:val="single"/>
        </w:rPr>
      </w:pPr>
      <w:r w:rsidRPr="00A00990">
        <w:rPr>
          <w:u w:val="single"/>
        </w:rPr>
        <w:t>Tasks</w:t>
      </w:r>
    </w:p>
    <w:p w14:paraId="4A3E152D" w14:textId="77099EDD" w:rsidR="00551120" w:rsidRDefault="00551120" w:rsidP="001324B8">
      <w:pPr>
        <w:spacing w:line="240" w:lineRule="auto"/>
      </w:pPr>
      <w:r>
        <w:t>1</w:t>
      </w:r>
    </w:p>
    <w:p w14:paraId="5BCF0D4B" w14:textId="316B7389" w:rsidR="00F67BFE" w:rsidRDefault="008A66C2" w:rsidP="001324B8">
      <w:pPr>
        <w:pStyle w:val="ListParagraph"/>
        <w:numPr>
          <w:ilvl w:val="1"/>
          <w:numId w:val="20"/>
        </w:numPr>
        <w:spacing w:line="240" w:lineRule="auto"/>
      </w:pPr>
      <w:r>
        <w:t>–</w:t>
      </w:r>
      <w:r w:rsidR="00F67BFE">
        <w:t xml:space="preserve"> </w:t>
      </w:r>
      <w:r>
        <w:t>Gathering Requirements/Ideas</w:t>
      </w:r>
    </w:p>
    <w:p w14:paraId="345DCB85" w14:textId="6D731E51" w:rsidR="001B502F" w:rsidRDefault="00100376" w:rsidP="001B502F">
      <w:pPr>
        <w:pStyle w:val="ListParagraph"/>
        <w:numPr>
          <w:ilvl w:val="1"/>
          <w:numId w:val="20"/>
        </w:numPr>
      </w:pPr>
      <w:r>
        <w:t>–</w:t>
      </w:r>
      <w:r w:rsidR="0091504C">
        <w:t xml:space="preserve"> </w:t>
      </w:r>
      <w:r>
        <w:t>Finalizing design of the application</w:t>
      </w:r>
    </w:p>
    <w:p w14:paraId="745EFD1D" w14:textId="1E12593C" w:rsidR="001B502F" w:rsidRDefault="001B502F" w:rsidP="001B502F">
      <w:pPr>
        <w:pStyle w:val="ListParagraph"/>
        <w:numPr>
          <w:ilvl w:val="0"/>
          <w:numId w:val="20"/>
        </w:numPr>
      </w:pPr>
    </w:p>
    <w:p w14:paraId="331FDB13" w14:textId="0C9F7A1D" w:rsidR="001B502F" w:rsidRDefault="001B502F" w:rsidP="001B502F">
      <w:pPr>
        <w:pStyle w:val="ListParagraph"/>
        <w:numPr>
          <w:ilvl w:val="1"/>
          <w:numId w:val="20"/>
        </w:numPr>
      </w:pPr>
      <w:r>
        <w:t xml:space="preserve">– </w:t>
      </w:r>
      <w:r>
        <w:t>Create GUI prototype and database schema</w:t>
      </w:r>
      <w:r w:rsidR="008E458E">
        <w:t>/implementing database</w:t>
      </w:r>
    </w:p>
    <w:p w14:paraId="28DEDA3A" w14:textId="0C20EBFF" w:rsidR="001B502F" w:rsidRDefault="009803AC" w:rsidP="001B502F">
      <w:pPr>
        <w:pStyle w:val="ListParagraph"/>
        <w:numPr>
          <w:ilvl w:val="1"/>
          <w:numId w:val="20"/>
        </w:numPr>
      </w:pPr>
      <w:r>
        <w:t xml:space="preserve">– </w:t>
      </w:r>
      <w:r w:rsidR="006B1CBF">
        <w:t xml:space="preserve">Prototyping database syncing </w:t>
      </w:r>
    </w:p>
    <w:p w14:paraId="660A4271" w14:textId="77777777" w:rsidR="00E32501" w:rsidRDefault="00E32501" w:rsidP="00E32501">
      <w:pPr>
        <w:pStyle w:val="ListParagraph"/>
        <w:numPr>
          <w:ilvl w:val="0"/>
          <w:numId w:val="20"/>
        </w:numPr>
      </w:pPr>
    </w:p>
    <w:p w14:paraId="0A764BF7" w14:textId="091C588F" w:rsidR="00E32501" w:rsidRDefault="00E32501" w:rsidP="00E32501">
      <w:pPr>
        <w:pStyle w:val="ListParagraph"/>
        <w:numPr>
          <w:ilvl w:val="1"/>
          <w:numId w:val="20"/>
        </w:numPr>
      </w:pPr>
      <w:r>
        <w:t xml:space="preserve">– Basic usable interface </w:t>
      </w:r>
    </w:p>
    <w:p w14:paraId="27009847" w14:textId="3CD7F920" w:rsidR="00E32501" w:rsidRDefault="00950509" w:rsidP="00E32501">
      <w:pPr>
        <w:pStyle w:val="ListParagraph"/>
        <w:numPr>
          <w:ilvl w:val="1"/>
          <w:numId w:val="20"/>
        </w:numPr>
      </w:pPr>
      <w:r>
        <w:t xml:space="preserve">– Adding functionality to frontend </w:t>
      </w:r>
    </w:p>
    <w:p w14:paraId="447D1AC4" w14:textId="77777777" w:rsidR="00BD6112" w:rsidRDefault="00BD6112" w:rsidP="00BD6112">
      <w:pPr>
        <w:pStyle w:val="ListParagraph"/>
        <w:numPr>
          <w:ilvl w:val="0"/>
          <w:numId w:val="20"/>
        </w:numPr>
      </w:pPr>
    </w:p>
    <w:p w14:paraId="33AB87A2" w14:textId="6300FE98" w:rsidR="00E32501" w:rsidRDefault="00BD6112" w:rsidP="00BD6112">
      <w:pPr>
        <w:pStyle w:val="ListParagraph"/>
        <w:numPr>
          <w:ilvl w:val="1"/>
          <w:numId w:val="20"/>
        </w:numPr>
      </w:pPr>
      <w:r>
        <w:t xml:space="preserve">– </w:t>
      </w:r>
      <w:r w:rsidR="006F1D7F">
        <w:t xml:space="preserve">Implement synchronization </w:t>
      </w:r>
    </w:p>
    <w:p w14:paraId="11832D2D" w14:textId="176CCA5E" w:rsidR="00BD6112" w:rsidRDefault="00E05795" w:rsidP="00BD6112">
      <w:pPr>
        <w:pStyle w:val="ListParagraph"/>
        <w:numPr>
          <w:ilvl w:val="1"/>
          <w:numId w:val="20"/>
        </w:numPr>
      </w:pPr>
      <w:r>
        <w:t>–</w:t>
      </w:r>
      <w:r w:rsidR="0021151F">
        <w:t xml:space="preserve"> </w:t>
      </w:r>
      <w:r>
        <w:t xml:space="preserve">Finish frontend </w:t>
      </w:r>
    </w:p>
    <w:p w14:paraId="439C4819" w14:textId="77777777" w:rsidR="00625D57" w:rsidRDefault="00625D57" w:rsidP="00625D57">
      <w:pPr>
        <w:pStyle w:val="ListParagraph"/>
        <w:numPr>
          <w:ilvl w:val="0"/>
          <w:numId w:val="20"/>
        </w:numPr>
      </w:pPr>
    </w:p>
    <w:p w14:paraId="437AD6DF" w14:textId="7EDE4AAB" w:rsidR="00BD6112" w:rsidRDefault="00625D57" w:rsidP="00625D57">
      <w:pPr>
        <w:pStyle w:val="ListParagraph"/>
        <w:numPr>
          <w:ilvl w:val="1"/>
          <w:numId w:val="20"/>
        </w:numPr>
      </w:pPr>
      <w:r>
        <w:t xml:space="preserve">– </w:t>
      </w:r>
      <w:r w:rsidR="00E21695">
        <w:t xml:space="preserve">Have customer test the system </w:t>
      </w:r>
    </w:p>
    <w:p w14:paraId="05EE23C8" w14:textId="30A8AEBF" w:rsidR="00625D57" w:rsidRDefault="00544C6B" w:rsidP="00625D57">
      <w:pPr>
        <w:pStyle w:val="ListParagraph"/>
        <w:numPr>
          <w:ilvl w:val="1"/>
          <w:numId w:val="20"/>
        </w:numPr>
      </w:pPr>
      <w:r>
        <w:t>–</w:t>
      </w:r>
      <w:r w:rsidR="00A545FE">
        <w:t xml:space="preserve"> </w:t>
      </w:r>
      <w:r w:rsidR="00CB0FF2">
        <w:t>Deliver Application</w:t>
      </w:r>
    </w:p>
    <w:p w14:paraId="646EDCFE" w14:textId="77777777" w:rsidR="00E32501" w:rsidRDefault="00E32501" w:rsidP="00E32501"/>
    <w:tbl>
      <w:tblPr>
        <w:tblStyle w:val="SOWTable"/>
        <w:tblW w:w="0" w:type="auto"/>
        <w:tblLook w:val="04A0" w:firstRow="1" w:lastRow="0" w:firstColumn="1" w:lastColumn="0" w:noHBand="0" w:noVBand="1"/>
      </w:tblPr>
      <w:tblGrid>
        <w:gridCol w:w="5400"/>
        <w:gridCol w:w="1710"/>
        <w:gridCol w:w="1890"/>
      </w:tblGrid>
      <w:tr w:rsidR="009754AC" w14:paraId="055322D4" w14:textId="77777777" w:rsidTr="002C0C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14:paraId="41B61A78" w14:textId="167A3467" w:rsidR="009754AC" w:rsidRDefault="00F64F16">
            <w:r>
              <w:t xml:space="preserve">Milestone/Deliverable </w:t>
            </w:r>
          </w:p>
        </w:tc>
        <w:tc>
          <w:tcPr>
            <w:tcW w:w="1710" w:type="dxa"/>
          </w:tcPr>
          <w:p w14:paraId="02224843" w14:textId="47F4B713" w:rsidR="009754AC" w:rsidRDefault="00F64F16">
            <w:pPr>
              <w:cnfStyle w:val="100000000000" w:firstRow="1" w:lastRow="0" w:firstColumn="0" w:lastColumn="0" w:oddVBand="0" w:evenVBand="0" w:oddHBand="0" w:evenHBand="0" w:firstRowFirstColumn="0" w:firstRowLastColumn="0" w:lastRowFirstColumn="0" w:lastRowLastColumn="0"/>
            </w:pPr>
            <w:r>
              <w:t xml:space="preserve">Start Date </w:t>
            </w:r>
          </w:p>
        </w:tc>
        <w:tc>
          <w:tcPr>
            <w:tcW w:w="1890" w:type="dxa"/>
          </w:tcPr>
          <w:p w14:paraId="783ADD92" w14:textId="0352B13E" w:rsidR="009754AC" w:rsidRDefault="00F64F16">
            <w:pPr>
              <w:cnfStyle w:val="100000000000" w:firstRow="1" w:lastRow="0" w:firstColumn="0" w:lastColumn="0" w:oddVBand="0" w:evenVBand="0" w:oddHBand="0" w:evenHBand="0" w:firstRowFirstColumn="0" w:firstRowLastColumn="0" w:lastRowFirstColumn="0" w:lastRowLastColumn="0"/>
            </w:pPr>
            <w:r>
              <w:t>End Date / Due date</w:t>
            </w:r>
          </w:p>
        </w:tc>
      </w:tr>
      <w:tr w:rsidR="009754AC" w14:paraId="0D95F23E" w14:textId="77777777" w:rsidTr="002C0C4A">
        <w:tc>
          <w:tcPr>
            <w:cnfStyle w:val="001000000000" w:firstRow="0" w:lastRow="0" w:firstColumn="1" w:lastColumn="0" w:oddVBand="0" w:evenVBand="0" w:oddHBand="0" w:evenHBand="0" w:firstRowFirstColumn="0" w:firstRowLastColumn="0" w:lastRowFirstColumn="0" w:lastRowLastColumn="0"/>
            <w:tcW w:w="5400" w:type="dxa"/>
          </w:tcPr>
          <w:p w14:paraId="616BE213" w14:textId="4803DE14" w:rsidR="009754AC" w:rsidRDefault="005A030B">
            <w:r>
              <w:t xml:space="preserve">Statement of Work Draft </w:t>
            </w:r>
          </w:p>
        </w:tc>
        <w:tc>
          <w:tcPr>
            <w:tcW w:w="1710" w:type="dxa"/>
          </w:tcPr>
          <w:p w14:paraId="02CCE28D" w14:textId="58959E8A" w:rsidR="009754AC" w:rsidRDefault="005A030B">
            <w:pPr>
              <w:cnfStyle w:val="000000000000" w:firstRow="0" w:lastRow="0" w:firstColumn="0" w:lastColumn="0" w:oddVBand="0" w:evenVBand="0" w:oddHBand="0" w:evenHBand="0" w:firstRowFirstColumn="0" w:firstRowLastColumn="0" w:lastRowFirstColumn="0" w:lastRowLastColumn="0"/>
            </w:pPr>
            <w:r>
              <w:t>2-01-2020</w:t>
            </w:r>
          </w:p>
        </w:tc>
        <w:tc>
          <w:tcPr>
            <w:tcW w:w="1890" w:type="dxa"/>
          </w:tcPr>
          <w:p w14:paraId="091BE111" w14:textId="0B806B00" w:rsidR="009754AC" w:rsidRDefault="005A030B">
            <w:pPr>
              <w:cnfStyle w:val="000000000000" w:firstRow="0" w:lastRow="0" w:firstColumn="0" w:lastColumn="0" w:oddVBand="0" w:evenVBand="0" w:oddHBand="0" w:evenHBand="0" w:firstRowFirstColumn="0" w:firstRowLastColumn="0" w:lastRowFirstColumn="0" w:lastRowLastColumn="0"/>
            </w:pPr>
            <w:r>
              <w:t>2-06-2020</w:t>
            </w:r>
          </w:p>
        </w:tc>
      </w:tr>
      <w:tr w:rsidR="00823ACF" w14:paraId="3B21337B" w14:textId="77777777" w:rsidTr="002C0C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14:paraId="58100F17" w14:textId="53419A44" w:rsidR="00823ACF" w:rsidRDefault="00CE6FD9">
            <w:r>
              <w:t xml:space="preserve">Task </w:t>
            </w:r>
            <w:r w:rsidR="008A66C2">
              <w:t>1.1</w:t>
            </w:r>
          </w:p>
        </w:tc>
        <w:tc>
          <w:tcPr>
            <w:tcW w:w="1710" w:type="dxa"/>
          </w:tcPr>
          <w:p w14:paraId="7B1FD0E0" w14:textId="28A9466D" w:rsidR="00823ACF" w:rsidRDefault="008A66C2">
            <w:pPr>
              <w:cnfStyle w:val="000000010000" w:firstRow="0" w:lastRow="0" w:firstColumn="0" w:lastColumn="0" w:oddVBand="0" w:evenVBand="0" w:oddHBand="0" w:evenHBand="1" w:firstRowFirstColumn="0" w:firstRowLastColumn="0" w:lastRowFirstColumn="0" w:lastRowLastColumn="0"/>
            </w:pPr>
            <w:r>
              <w:t>2-06-2020</w:t>
            </w:r>
          </w:p>
        </w:tc>
        <w:tc>
          <w:tcPr>
            <w:tcW w:w="1890" w:type="dxa"/>
          </w:tcPr>
          <w:p w14:paraId="0E9D1451" w14:textId="6B0C9B67" w:rsidR="00823ACF" w:rsidRDefault="00823ACF">
            <w:pPr>
              <w:cnfStyle w:val="000000010000" w:firstRow="0" w:lastRow="0" w:firstColumn="0" w:lastColumn="0" w:oddVBand="0" w:evenVBand="0" w:oddHBand="0" w:evenHBand="1" w:firstRowFirstColumn="0" w:firstRowLastColumn="0" w:lastRowFirstColumn="0" w:lastRowLastColumn="0"/>
            </w:pPr>
            <w:r>
              <w:t>2-12-2020</w:t>
            </w:r>
          </w:p>
        </w:tc>
      </w:tr>
      <w:tr w:rsidR="00EF1C00" w14:paraId="3800295C" w14:textId="77777777" w:rsidTr="002C0C4A">
        <w:tc>
          <w:tcPr>
            <w:cnfStyle w:val="001000000000" w:firstRow="0" w:lastRow="0" w:firstColumn="1" w:lastColumn="0" w:oddVBand="0" w:evenVBand="0" w:oddHBand="0" w:evenHBand="0" w:firstRowFirstColumn="0" w:firstRowLastColumn="0" w:lastRowFirstColumn="0" w:lastRowLastColumn="0"/>
            <w:tcW w:w="5400" w:type="dxa"/>
          </w:tcPr>
          <w:p w14:paraId="3EBB9EEC" w14:textId="11AAC0D6" w:rsidR="00EF1C00" w:rsidRDefault="00EF1C00">
            <w:r>
              <w:t>Statement of Work</w:t>
            </w:r>
          </w:p>
        </w:tc>
        <w:tc>
          <w:tcPr>
            <w:tcW w:w="1710" w:type="dxa"/>
          </w:tcPr>
          <w:p w14:paraId="3ECCA511" w14:textId="4EDF2A7C" w:rsidR="00EF1C00" w:rsidRDefault="00EF1C00">
            <w:pPr>
              <w:cnfStyle w:val="000000000000" w:firstRow="0" w:lastRow="0" w:firstColumn="0" w:lastColumn="0" w:oddVBand="0" w:evenVBand="0" w:oddHBand="0" w:evenHBand="0" w:firstRowFirstColumn="0" w:firstRowLastColumn="0" w:lastRowFirstColumn="0" w:lastRowLastColumn="0"/>
            </w:pPr>
            <w:r>
              <w:t>2-06-2020</w:t>
            </w:r>
          </w:p>
        </w:tc>
        <w:tc>
          <w:tcPr>
            <w:tcW w:w="1890" w:type="dxa"/>
          </w:tcPr>
          <w:p w14:paraId="4BE55524" w14:textId="1272CE14" w:rsidR="00EF1C00" w:rsidRDefault="00EF1C00">
            <w:pPr>
              <w:cnfStyle w:val="000000000000" w:firstRow="0" w:lastRow="0" w:firstColumn="0" w:lastColumn="0" w:oddVBand="0" w:evenVBand="0" w:oddHBand="0" w:evenHBand="0" w:firstRowFirstColumn="0" w:firstRowLastColumn="0" w:lastRowFirstColumn="0" w:lastRowLastColumn="0"/>
            </w:pPr>
            <w:r>
              <w:t>2-12-2020</w:t>
            </w:r>
          </w:p>
        </w:tc>
      </w:tr>
      <w:tr w:rsidR="001A637D" w14:paraId="6CE36214" w14:textId="77777777" w:rsidTr="002C0C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14:paraId="6233ACF9" w14:textId="7A0475E2" w:rsidR="001A637D" w:rsidRDefault="00CE6FD9">
            <w:r>
              <w:t xml:space="preserve">Task </w:t>
            </w:r>
            <w:r w:rsidR="005F74FA">
              <w:t>1.2</w:t>
            </w:r>
          </w:p>
        </w:tc>
        <w:tc>
          <w:tcPr>
            <w:tcW w:w="1710" w:type="dxa"/>
          </w:tcPr>
          <w:p w14:paraId="737FAED6" w14:textId="1BD8DBC8" w:rsidR="001A637D" w:rsidRDefault="001A637D">
            <w:pPr>
              <w:cnfStyle w:val="000000010000" w:firstRow="0" w:lastRow="0" w:firstColumn="0" w:lastColumn="0" w:oddVBand="0" w:evenVBand="0" w:oddHBand="0" w:evenHBand="1" w:firstRowFirstColumn="0" w:firstRowLastColumn="0" w:lastRowFirstColumn="0" w:lastRowLastColumn="0"/>
            </w:pPr>
            <w:r>
              <w:t>2-12-2020</w:t>
            </w:r>
          </w:p>
        </w:tc>
        <w:tc>
          <w:tcPr>
            <w:tcW w:w="1890" w:type="dxa"/>
          </w:tcPr>
          <w:p w14:paraId="0463348B" w14:textId="179BB5AE" w:rsidR="001A637D" w:rsidRDefault="001A637D">
            <w:pPr>
              <w:cnfStyle w:val="000000010000" w:firstRow="0" w:lastRow="0" w:firstColumn="0" w:lastColumn="0" w:oddVBand="0" w:evenVBand="0" w:oddHBand="0" w:evenHBand="1" w:firstRowFirstColumn="0" w:firstRowLastColumn="0" w:lastRowFirstColumn="0" w:lastRowLastColumn="0"/>
            </w:pPr>
            <w:r>
              <w:t>2-14-2020</w:t>
            </w:r>
          </w:p>
        </w:tc>
      </w:tr>
      <w:tr w:rsidR="009754AC" w14:paraId="395BD546" w14:textId="77777777" w:rsidTr="002C0C4A">
        <w:tc>
          <w:tcPr>
            <w:cnfStyle w:val="001000000000" w:firstRow="0" w:lastRow="0" w:firstColumn="1" w:lastColumn="0" w:oddVBand="0" w:evenVBand="0" w:oddHBand="0" w:evenHBand="0" w:firstRowFirstColumn="0" w:firstRowLastColumn="0" w:lastRowFirstColumn="0" w:lastRowLastColumn="0"/>
            <w:tcW w:w="5400" w:type="dxa"/>
          </w:tcPr>
          <w:p w14:paraId="4C7AED4F" w14:textId="7FA3B000" w:rsidR="009754AC" w:rsidRDefault="00EF1C00">
            <w:r>
              <w:t xml:space="preserve">Requirements Specification Draft </w:t>
            </w:r>
          </w:p>
        </w:tc>
        <w:tc>
          <w:tcPr>
            <w:tcW w:w="1710" w:type="dxa"/>
          </w:tcPr>
          <w:p w14:paraId="22EED484" w14:textId="5696DE8A" w:rsidR="009754AC" w:rsidRDefault="00EF1C00">
            <w:pPr>
              <w:cnfStyle w:val="000000000000" w:firstRow="0" w:lastRow="0" w:firstColumn="0" w:lastColumn="0" w:oddVBand="0" w:evenVBand="0" w:oddHBand="0" w:evenHBand="0" w:firstRowFirstColumn="0" w:firstRowLastColumn="0" w:lastRowFirstColumn="0" w:lastRowLastColumn="0"/>
            </w:pPr>
            <w:r>
              <w:t>2-12-2020</w:t>
            </w:r>
          </w:p>
        </w:tc>
        <w:tc>
          <w:tcPr>
            <w:tcW w:w="1890" w:type="dxa"/>
          </w:tcPr>
          <w:p w14:paraId="3F5BA1D2" w14:textId="057F2BD4" w:rsidR="009754AC" w:rsidRDefault="00EF1C00">
            <w:pPr>
              <w:cnfStyle w:val="000000000000" w:firstRow="0" w:lastRow="0" w:firstColumn="0" w:lastColumn="0" w:oddVBand="0" w:evenVBand="0" w:oddHBand="0" w:evenHBand="0" w:firstRowFirstColumn="0" w:firstRowLastColumn="0" w:lastRowFirstColumn="0" w:lastRowLastColumn="0"/>
            </w:pPr>
            <w:r>
              <w:t>2-19-2020</w:t>
            </w:r>
          </w:p>
        </w:tc>
      </w:tr>
      <w:tr w:rsidR="00CD7981" w14:paraId="00DDF194" w14:textId="77777777" w:rsidTr="002C0C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14:paraId="5F39D78E" w14:textId="7F881D9D" w:rsidR="00CD7981" w:rsidRDefault="00CD7981">
            <w:r>
              <w:t>Task 2.1</w:t>
            </w:r>
          </w:p>
        </w:tc>
        <w:tc>
          <w:tcPr>
            <w:tcW w:w="1710" w:type="dxa"/>
          </w:tcPr>
          <w:p w14:paraId="490F4F88" w14:textId="47D38898" w:rsidR="00CD7981" w:rsidRDefault="00CD7981">
            <w:pPr>
              <w:cnfStyle w:val="000000010000" w:firstRow="0" w:lastRow="0" w:firstColumn="0" w:lastColumn="0" w:oddVBand="0" w:evenVBand="0" w:oddHBand="0" w:evenHBand="1" w:firstRowFirstColumn="0" w:firstRowLastColumn="0" w:lastRowFirstColumn="0" w:lastRowLastColumn="0"/>
            </w:pPr>
            <w:r>
              <w:t>2-14-2020</w:t>
            </w:r>
          </w:p>
        </w:tc>
        <w:tc>
          <w:tcPr>
            <w:tcW w:w="1890" w:type="dxa"/>
          </w:tcPr>
          <w:p w14:paraId="6B6AF24A" w14:textId="4D622D83" w:rsidR="00CD7981" w:rsidRDefault="00CD7981">
            <w:pPr>
              <w:cnfStyle w:val="000000010000" w:firstRow="0" w:lastRow="0" w:firstColumn="0" w:lastColumn="0" w:oddVBand="0" w:evenVBand="0" w:oddHBand="0" w:evenHBand="1" w:firstRowFirstColumn="0" w:firstRowLastColumn="0" w:lastRowFirstColumn="0" w:lastRowLastColumn="0"/>
            </w:pPr>
            <w:r>
              <w:t>2-21-2020</w:t>
            </w:r>
          </w:p>
        </w:tc>
      </w:tr>
      <w:tr w:rsidR="00CD7981" w14:paraId="3E210712" w14:textId="77777777" w:rsidTr="002C0C4A">
        <w:tc>
          <w:tcPr>
            <w:cnfStyle w:val="001000000000" w:firstRow="0" w:lastRow="0" w:firstColumn="1" w:lastColumn="0" w:oddVBand="0" w:evenVBand="0" w:oddHBand="0" w:evenHBand="0" w:firstRowFirstColumn="0" w:firstRowLastColumn="0" w:lastRowFirstColumn="0" w:lastRowLastColumn="0"/>
            <w:tcW w:w="5400" w:type="dxa"/>
          </w:tcPr>
          <w:p w14:paraId="4F9BA570" w14:textId="309BDEC0" w:rsidR="00CD7981" w:rsidRDefault="00CD7981">
            <w:r>
              <w:t>Task 2.2</w:t>
            </w:r>
          </w:p>
        </w:tc>
        <w:tc>
          <w:tcPr>
            <w:tcW w:w="1710" w:type="dxa"/>
          </w:tcPr>
          <w:p w14:paraId="21268DE9" w14:textId="528BBCE7" w:rsidR="00CD7981" w:rsidRDefault="00CD7981">
            <w:pPr>
              <w:cnfStyle w:val="000000000000" w:firstRow="0" w:lastRow="0" w:firstColumn="0" w:lastColumn="0" w:oddVBand="0" w:evenVBand="0" w:oddHBand="0" w:evenHBand="0" w:firstRowFirstColumn="0" w:firstRowLastColumn="0" w:lastRowFirstColumn="0" w:lastRowLastColumn="0"/>
            </w:pPr>
            <w:r>
              <w:t>2-</w:t>
            </w:r>
            <w:r w:rsidR="00AB5512">
              <w:t>21</w:t>
            </w:r>
            <w:r>
              <w:t>-2020</w:t>
            </w:r>
          </w:p>
        </w:tc>
        <w:tc>
          <w:tcPr>
            <w:tcW w:w="1890" w:type="dxa"/>
          </w:tcPr>
          <w:p w14:paraId="5F1EDD6A" w14:textId="5945DBCE" w:rsidR="00CD7981" w:rsidRDefault="00CD7981">
            <w:pPr>
              <w:cnfStyle w:val="000000000000" w:firstRow="0" w:lastRow="0" w:firstColumn="0" w:lastColumn="0" w:oddVBand="0" w:evenVBand="0" w:oddHBand="0" w:evenHBand="0" w:firstRowFirstColumn="0" w:firstRowLastColumn="0" w:lastRowFirstColumn="0" w:lastRowLastColumn="0"/>
            </w:pPr>
            <w:r>
              <w:t>2-</w:t>
            </w:r>
            <w:r w:rsidR="00AB5512">
              <w:t>28</w:t>
            </w:r>
            <w:r>
              <w:t>-2020</w:t>
            </w:r>
          </w:p>
        </w:tc>
      </w:tr>
      <w:tr w:rsidR="009754AC" w14:paraId="10C3ABE6" w14:textId="77777777" w:rsidTr="002C0C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14:paraId="1311AC0F" w14:textId="0943140D" w:rsidR="009754AC" w:rsidRDefault="00B71363">
            <w:r>
              <w:t xml:space="preserve">Requirement Specification Document </w:t>
            </w:r>
          </w:p>
        </w:tc>
        <w:tc>
          <w:tcPr>
            <w:tcW w:w="1710" w:type="dxa"/>
          </w:tcPr>
          <w:p w14:paraId="280275D2" w14:textId="5F1B197E" w:rsidR="009754AC" w:rsidRDefault="00B71363">
            <w:pPr>
              <w:cnfStyle w:val="000000010000" w:firstRow="0" w:lastRow="0" w:firstColumn="0" w:lastColumn="0" w:oddVBand="0" w:evenVBand="0" w:oddHBand="0" w:evenHBand="1" w:firstRowFirstColumn="0" w:firstRowLastColumn="0" w:lastRowFirstColumn="0" w:lastRowLastColumn="0"/>
            </w:pPr>
            <w:r>
              <w:t>2-19-2020</w:t>
            </w:r>
          </w:p>
        </w:tc>
        <w:tc>
          <w:tcPr>
            <w:tcW w:w="1890" w:type="dxa"/>
          </w:tcPr>
          <w:p w14:paraId="016EBFE0" w14:textId="6D86A1ED" w:rsidR="009754AC" w:rsidRDefault="00B71363">
            <w:pPr>
              <w:cnfStyle w:val="000000010000" w:firstRow="0" w:lastRow="0" w:firstColumn="0" w:lastColumn="0" w:oddVBand="0" w:evenVBand="0" w:oddHBand="0" w:evenHBand="1" w:firstRowFirstColumn="0" w:firstRowLastColumn="0" w:lastRowFirstColumn="0" w:lastRowLastColumn="0"/>
            </w:pPr>
            <w:r>
              <w:t>2-29-2020</w:t>
            </w:r>
          </w:p>
        </w:tc>
      </w:tr>
      <w:tr w:rsidR="00D6198E" w14:paraId="29757956" w14:textId="77777777" w:rsidTr="002C0C4A">
        <w:tc>
          <w:tcPr>
            <w:cnfStyle w:val="001000000000" w:firstRow="0" w:lastRow="0" w:firstColumn="1" w:lastColumn="0" w:oddVBand="0" w:evenVBand="0" w:oddHBand="0" w:evenHBand="0" w:firstRowFirstColumn="0" w:firstRowLastColumn="0" w:lastRowFirstColumn="0" w:lastRowLastColumn="0"/>
            <w:tcW w:w="5400" w:type="dxa"/>
          </w:tcPr>
          <w:p w14:paraId="798D9844" w14:textId="65D75B18" w:rsidR="00D6198E" w:rsidRDefault="00D6198E">
            <w:r>
              <w:t>Task 3.1</w:t>
            </w:r>
          </w:p>
        </w:tc>
        <w:tc>
          <w:tcPr>
            <w:tcW w:w="1710" w:type="dxa"/>
          </w:tcPr>
          <w:p w14:paraId="48175F04" w14:textId="45B178E0" w:rsidR="00D6198E" w:rsidRDefault="006D50C6">
            <w:pPr>
              <w:cnfStyle w:val="000000000000" w:firstRow="0" w:lastRow="0" w:firstColumn="0" w:lastColumn="0" w:oddVBand="0" w:evenVBand="0" w:oddHBand="0" w:evenHBand="0" w:firstRowFirstColumn="0" w:firstRowLastColumn="0" w:lastRowFirstColumn="0" w:lastRowLastColumn="0"/>
            </w:pPr>
            <w:r>
              <w:t>2-29-2020</w:t>
            </w:r>
          </w:p>
        </w:tc>
        <w:tc>
          <w:tcPr>
            <w:tcW w:w="1890" w:type="dxa"/>
          </w:tcPr>
          <w:p w14:paraId="43A4EF19" w14:textId="0B2667A8" w:rsidR="00D6198E" w:rsidRDefault="00B22190">
            <w:pPr>
              <w:cnfStyle w:val="000000000000" w:firstRow="0" w:lastRow="0" w:firstColumn="0" w:lastColumn="0" w:oddVBand="0" w:evenVBand="0" w:oddHBand="0" w:evenHBand="0" w:firstRowFirstColumn="0" w:firstRowLastColumn="0" w:lastRowFirstColumn="0" w:lastRowLastColumn="0"/>
            </w:pPr>
            <w:r>
              <w:t>3-11-2020</w:t>
            </w:r>
          </w:p>
        </w:tc>
      </w:tr>
      <w:tr w:rsidR="003D17F2" w14:paraId="660069C0" w14:textId="77777777" w:rsidTr="002C0C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14:paraId="3DA660E3" w14:textId="4E94CEE8" w:rsidR="009754AC" w:rsidRDefault="00C17A5D">
            <w:r>
              <w:t xml:space="preserve">Design Specification Draft </w:t>
            </w:r>
          </w:p>
        </w:tc>
        <w:tc>
          <w:tcPr>
            <w:tcW w:w="1710" w:type="dxa"/>
          </w:tcPr>
          <w:p w14:paraId="32DFAAA3" w14:textId="236553D9" w:rsidR="009754AC" w:rsidRDefault="00C17A5D">
            <w:pPr>
              <w:cnfStyle w:val="000000010000" w:firstRow="0" w:lastRow="0" w:firstColumn="0" w:lastColumn="0" w:oddVBand="0" w:evenVBand="0" w:oddHBand="0" w:evenHBand="1" w:firstRowFirstColumn="0" w:firstRowLastColumn="0" w:lastRowFirstColumn="0" w:lastRowLastColumn="0"/>
            </w:pPr>
            <w:r>
              <w:t>2-29-2020</w:t>
            </w:r>
          </w:p>
        </w:tc>
        <w:tc>
          <w:tcPr>
            <w:tcW w:w="1890" w:type="dxa"/>
          </w:tcPr>
          <w:p w14:paraId="49A1F9FE" w14:textId="5EFF982F" w:rsidR="009754AC" w:rsidRDefault="00C17A5D">
            <w:pPr>
              <w:cnfStyle w:val="000000010000" w:firstRow="0" w:lastRow="0" w:firstColumn="0" w:lastColumn="0" w:oddVBand="0" w:evenVBand="0" w:oddHBand="0" w:evenHBand="1" w:firstRowFirstColumn="0" w:firstRowLastColumn="0" w:lastRowFirstColumn="0" w:lastRowLastColumn="0"/>
            </w:pPr>
            <w:r>
              <w:t>3-17-2020</w:t>
            </w:r>
          </w:p>
        </w:tc>
      </w:tr>
      <w:tr w:rsidR="003D17F2" w14:paraId="55B5CCAD" w14:textId="77777777" w:rsidTr="002C0C4A">
        <w:tc>
          <w:tcPr>
            <w:cnfStyle w:val="001000000000" w:firstRow="0" w:lastRow="0" w:firstColumn="1" w:lastColumn="0" w:oddVBand="0" w:evenVBand="0" w:oddHBand="0" w:evenHBand="0" w:firstRowFirstColumn="0" w:firstRowLastColumn="0" w:lastRowFirstColumn="0" w:lastRowLastColumn="0"/>
            <w:tcW w:w="5400" w:type="dxa"/>
          </w:tcPr>
          <w:p w14:paraId="54349DE1" w14:textId="04DADAE2" w:rsidR="003D17F2" w:rsidRDefault="003D17F2" w:rsidP="003D17F2">
            <w:r>
              <w:t xml:space="preserve">Task 3.2 </w:t>
            </w:r>
          </w:p>
        </w:tc>
        <w:tc>
          <w:tcPr>
            <w:tcW w:w="1710" w:type="dxa"/>
          </w:tcPr>
          <w:p w14:paraId="0199AF90" w14:textId="5B0BD4CF" w:rsidR="003D17F2" w:rsidRDefault="003D17F2" w:rsidP="003D17F2">
            <w:pPr>
              <w:cnfStyle w:val="000000000000" w:firstRow="0" w:lastRow="0" w:firstColumn="0" w:lastColumn="0" w:oddVBand="0" w:evenVBand="0" w:oddHBand="0" w:evenHBand="0" w:firstRowFirstColumn="0" w:firstRowLastColumn="0" w:lastRowFirstColumn="0" w:lastRowLastColumn="0"/>
            </w:pPr>
            <w:r>
              <w:t>3-12-2020</w:t>
            </w:r>
          </w:p>
        </w:tc>
        <w:tc>
          <w:tcPr>
            <w:tcW w:w="1890" w:type="dxa"/>
          </w:tcPr>
          <w:p w14:paraId="7FF0D8B0" w14:textId="6FEFF8B1" w:rsidR="003D17F2" w:rsidRDefault="003D17F2" w:rsidP="003D17F2">
            <w:pPr>
              <w:cnfStyle w:val="000000000000" w:firstRow="0" w:lastRow="0" w:firstColumn="0" w:lastColumn="0" w:oddVBand="0" w:evenVBand="0" w:oddHBand="0" w:evenHBand="0" w:firstRowFirstColumn="0" w:firstRowLastColumn="0" w:lastRowFirstColumn="0" w:lastRowLastColumn="0"/>
            </w:pPr>
            <w:r>
              <w:t>3-26-2020</w:t>
            </w:r>
          </w:p>
        </w:tc>
      </w:tr>
      <w:tr w:rsidR="003D17F2" w14:paraId="643E16C5" w14:textId="77777777" w:rsidTr="002C0C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14:paraId="38E5DAD8" w14:textId="341327DE" w:rsidR="003D17F2" w:rsidRDefault="003D17F2" w:rsidP="003D17F2">
            <w:r>
              <w:t xml:space="preserve">Design Specification Document </w:t>
            </w:r>
          </w:p>
        </w:tc>
        <w:tc>
          <w:tcPr>
            <w:tcW w:w="1710" w:type="dxa"/>
          </w:tcPr>
          <w:p w14:paraId="6509601E" w14:textId="295E33CB" w:rsidR="003D17F2" w:rsidRDefault="003D17F2" w:rsidP="003D17F2">
            <w:pPr>
              <w:cnfStyle w:val="000000010000" w:firstRow="0" w:lastRow="0" w:firstColumn="0" w:lastColumn="0" w:oddVBand="0" w:evenVBand="0" w:oddHBand="0" w:evenHBand="1" w:firstRowFirstColumn="0" w:firstRowLastColumn="0" w:lastRowFirstColumn="0" w:lastRowLastColumn="0"/>
            </w:pPr>
            <w:r>
              <w:t>3-17-2020</w:t>
            </w:r>
          </w:p>
        </w:tc>
        <w:tc>
          <w:tcPr>
            <w:tcW w:w="1890" w:type="dxa"/>
          </w:tcPr>
          <w:p w14:paraId="33B93BF6" w14:textId="67118E2B" w:rsidR="003D17F2" w:rsidRDefault="003D17F2" w:rsidP="003D17F2">
            <w:pPr>
              <w:cnfStyle w:val="000000010000" w:firstRow="0" w:lastRow="0" w:firstColumn="0" w:lastColumn="0" w:oddVBand="0" w:evenVBand="0" w:oddHBand="0" w:evenHBand="1" w:firstRowFirstColumn="0" w:firstRowLastColumn="0" w:lastRowFirstColumn="0" w:lastRowLastColumn="0"/>
            </w:pPr>
            <w:r>
              <w:t>3-30-2020</w:t>
            </w:r>
          </w:p>
        </w:tc>
      </w:tr>
      <w:tr w:rsidR="003D17F2" w14:paraId="7C2384F3" w14:textId="77777777" w:rsidTr="002C0C4A">
        <w:tc>
          <w:tcPr>
            <w:cnfStyle w:val="001000000000" w:firstRow="0" w:lastRow="0" w:firstColumn="1" w:lastColumn="0" w:oddVBand="0" w:evenVBand="0" w:oddHBand="0" w:evenHBand="0" w:firstRowFirstColumn="0" w:firstRowLastColumn="0" w:lastRowFirstColumn="0" w:lastRowLastColumn="0"/>
            <w:tcW w:w="5400" w:type="dxa"/>
          </w:tcPr>
          <w:p w14:paraId="3CFC6B91" w14:textId="22B21D56" w:rsidR="003D17F2" w:rsidRDefault="003D17F2" w:rsidP="003D17F2">
            <w:r>
              <w:t xml:space="preserve">Test Plan Draft </w:t>
            </w:r>
          </w:p>
        </w:tc>
        <w:tc>
          <w:tcPr>
            <w:tcW w:w="1710" w:type="dxa"/>
          </w:tcPr>
          <w:p w14:paraId="3AB77803" w14:textId="4E71588C" w:rsidR="003D17F2" w:rsidRDefault="003D17F2" w:rsidP="003D17F2">
            <w:pPr>
              <w:cnfStyle w:val="000000000000" w:firstRow="0" w:lastRow="0" w:firstColumn="0" w:lastColumn="0" w:oddVBand="0" w:evenVBand="0" w:oddHBand="0" w:evenHBand="0" w:firstRowFirstColumn="0" w:firstRowLastColumn="0" w:lastRowFirstColumn="0" w:lastRowLastColumn="0"/>
            </w:pPr>
            <w:r>
              <w:t>3-30-2020</w:t>
            </w:r>
          </w:p>
        </w:tc>
        <w:tc>
          <w:tcPr>
            <w:tcW w:w="1890" w:type="dxa"/>
          </w:tcPr>
          <w:p w14:paraId="2B83D8DE" w14:textId="43D6F130" w:rsidR="003D17F2" w:rsidRDefault="003D17F2" w:rsidP="003D17F2">
            <w:pPr>
              <w:cnfStyle w:val="000000000000" w:firstRow="0" w:lastRow="0" w:firstColumn="0" w:lastColumn="0" w:oddVBand="0" w:evenVBand="0" w:oddHBand="0" w:evenHBand="0" w:firstRowFirstColumn="0" w:firstRowLastColumn="0" w:lastRowFirstColumn="0" w:lastRowLastColumn="0"/>
            </w:pPr>
            <w:r>
              <w:t>4-06-2020</w:t>
            </w:r>
          </w:p>
        </w:tc>
      </w:tr>
      <w:tr w:rsidR="00C67ED6" w14:paraId="4543F5FD" w14:textId="77777777" w:rsidTr="002C0C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14:paraId="3FFC12A8" w14:textId="51F779D2" w:rsidR="00C67ED6" w:rsidRDefault="00C67ED6" w:rsidP="00C67ED6">
            <w:r>
              <w:t>Task 4.1</w:t>
            </w:r>
          </w:p>
        </w:tc>
        <w:tc>
          <w:tcPr>
            <w:tcW w:w="1710" w:type="dxa"/>
          </w:tcPr>
          <w:p w14:paraId="446483D5" w14:textId="1E094E79" w:rsidR="00C67ED6" w:rsidRDefault="00C67ED6" w:rsidP="00C67ED6">
            <w:pPr>
              <w:cnfStyle w:val="000000010000" w:firstRow="0" w:lastRow="0" w:firstColumn="0" w:lastColumn="0" w:oddVBand="0" w:evenVBand="0" w:oddHBand="0" w:evenHBand="1" w:firstRowFirstColumn="0" w:firstRowLastColumn="0" w:lastRowFirstColumn="0" w:lastRowLastColumn="0"/>
            </w:pPr>
            <w:r>
              <w:t>3-26-2020</w:t>
            </w:r>
          </w:p>
        </w:tc>
        <w:tc>
          <w:tcPr>
            <w:tcW w:w="1890" w:type="dxa"/>
          </w:tcPr>
          <w:p w14:paraId="5F22632F" w14:textId="661441FC" w:rsidR="00C67ED6" w:rsidRDefault="00C67ED6" w:rsidP="00C67ED6">
            <w:pPr>
              <w:cnfStyle w:val="000000010000" w:firstRow="0" w:lastRow="0" w:firstColumn="0" w:lastColumn="0" w:oddVBand="0" w:evenVBand="0" w:oddHBand="0" w:evenHBand="1" w:firstRowFirstColumn="0" w:firstRowLastColumn="0" w:lastRowFirstColumn="0" w:lastRowLastColumn="0"/>
            </w:pPr>
            <w:r>
              <w:t>4-09-2020</w:t>
            </w:r>
          </w:p>
        </w:tc>
      </w:tr>
      <w:tr w:rsidR="00C67ED6" w14:paraId="700069A4" w14:textId="77777777" w:rsidTr="002C0C4A">
        <w:tc>
          <w:tcPr>
            <w:cnfStyle w:val="001000000000" w:firstRow="0" w:lastRow="0" w:firstColumn="1" w:lastColumn="0" w:oddVBand="0" w:evenVBand="0" w:oddHBand="0" w:evenHBand="0" w:firstRowFirstColumn="0" w:firstRowLastColumn="0" w:lastRowFirstColumn="0" w:lastRowLastColumn="0"/>
            <w:tcW w:w="5400" w:type="dxa"/>
          </w:tcPr>
          <w:p w14:paraId="06F31B61" w14:textId="688E8A9C" w:rsidR="00C67ED6" w:rsidRDefault="00C67ED6" w:rsidP="00C67ED6">
            <w:r>
              <w:lastRenderedPageBreak/>
              <w:t xml:space="preserve">Task 4.2 </w:t>
            </w:r>
          </w:p>
        </w:tc>
        <w:tc>
          <w:tcPr>
            <w:tcW w:w="1710" w:type="dxa"/>
          </w:tcPr>
          <w:p w14:paraId="376E18AD" w14:textId="055A5B11" w:rsidR="00C67ED6" w:rsidRDefault="00C67ED6" w:rsidP="00C67ED6">
            <w:pPr>
              <w:cnfStyle w:val="000000000000" w:firstRow="0" w:lastRow="0" w:firstColumn="0" w:lastColumn="0" w:oddVBand="0" w:evenVBand="0" w:oddHBand="0" w:evenHBand="0" w:firstRowFirstColumn="0" w:firstRowLastColumn="0" w:lastRowFirstColumn="0" w:lastRowLastColumn="0"/>
            </w:pPr>
            <w:r>
              <w:t>4-09-2020</w:t>
            </w:r>
          </w:p>
        </w:tc>
        <w:tc>
          <w:tcPr>
            <w:tcW w:w="1890" w:type="dxa"/>
          </w:tcPr>
          <w:p w14:paraId="15B586C8" w14:textId="2CC4B804" w:rsidR="00C67ED6" w:rsidRDefault="00C67ED6" w:rsidP="00C67ED6">
            <w:pPr>
              <w:cnfStyle w:val="000000000000" w:firstRow="0" w:lastRow="0" w:firstColumn="0" w:lastColumn="0" w:oddVBand="0" w:evenVBand="0" w:oddHBand="0" w:evenHBand="0" w:firstRowFirstColumn="0" w:firstRowLastColumn="0" w:lastRowFirstColumn="0" w:lastRowLastColumn="0"/>
            </w:pPr>
            <w:r>
              <w:t>4-23-2020</w:t>
            </w:r>
          </w:p>
        </w:tc>
      </w:tr>
      <w:tr w:rsidR="00C67ED6" w14:paraId="020C795A" w14:textId="77777777" w:rsidTr="002C0C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14:paraId="79B06957" w14:textId="1C570769" w:rsidR="00C67ED6" w:rsidRDefault="00C67ED6" w:rsidP="00C67ED6">
            <w:r>
              <w:t xml:space="preserve">Test Plan Documentation </w:t>
            </w:r>
          </w:p>
        </w:tc>
        <w:tc>
          <w:tcPr>
            <w:tcW w:w="1710" w:type="dxa"/>
          </w:tcPr>
          <w:p w14:paraId="7FC6339A" w14:textId="36535A3E" w:rsidR="00C67ED6" w:rsidRDefault="00C67ED6" w:rsidP="00C67ED6">
            <w:pPr>
              <w:cnfStyle w:val="000000010000" w:firstRow="0" w:lastRow="0" w:firstColumn="0" w:lastColumn="0" w:oddVBand="0" w:evenVBand="0" w:oddHBand="0" w:evenHBand="1" w:firstRowFirstColumn="0" w:firstRowLastColumn="0" w:lastRowFirstColumn="0" w:lastRowLastColumn="0"/>
            </w:pPr>
            <w:r>
              <w:t>4-06-2020</w:t>
            </w:r>
          </w:p>
        </w:tc>
        <w:tc>
          <w:tcPr>
            <w:tcW w:w="1890" w:type="dxa"/>
          </w:tcPr>
          <w:p w14:paraId="71B684AB" w14:textId="7426B7CB" w:rsidR="00C67ED6" w:rsidRDefault="00C67ED6" w:rsidP="00C67ED6">
            <w:pPr>
              <w:cnfStyle w:val="000000010000" w:firstRow="0" w:lastRow="0" w:firstColumn="0" w:lastColumn="0" w:oddVBand="0" w:evenVBand="0" w:oddHBand="0" w:evenHBand="1" w:firstRowFirstColumn="0" w:firstRowLastColumn="0" w:lastRowFirstColumn="0" w:lastRowLastColumn="0"/>
            </w:pPr>
            <w:r>
              <w:t>4-13-2020</w:t>
            </w:r>
          </w:p>
        </w:tc>
      </w:tr>
      <w:tr w:rsidR="00C67ED6" w14:paraId="16009BE5" w14:textId="77777777" w:rsidTr="002C0C4A">
        <w:tc>
          <w:tcPr>
            <w:cnfStyle w:val="001000000000" w:firstRow="0" w:lastRow="0" w:firstColumn="1" w:lastColumn="0" w:oddVBand="0" w:evenVBand="0" w:oddHBand="0" w:evenHBand="0" w:firstRowFirstColumn="0" w:firstRowLastColumn="0" w:lastRowFirstColumn="0" w:lastRowLastColumn="0"/>
            <w:tcW w:w="5400" w:type="dxa"/>
          </w:tcPr>
          <w:p w14:paraId="0D6F644A" w14:textId="5B9D04FA" w:rsidR="00C67ED6" w:rsidRDefault="00C67ED6" w:rsidP="00C67ED6">
            <w:r>
              <w:t>Task 5.1</w:t>
            </w:r>
          </w:p>
        </w:tc>
        <w:tc>
          <w:tcPr>
            <w:tcW w:w="1710" w:type="dxa"/>
          </w:tcPr>
          <w:p w14:paraId="0567234F" w14:textId="39A93D00" w:rsidR="00C67ED6" w:rsidRDefault="00C67ED6" w:rsidP="00C67ED6">
            <w:pPr>
              <w:cnfStyle w:val="000000000000" w:firstRow="0" w:lastRow="0" w:firstColumn="0" w:lastColumn="0" w:oddVBand="0" w:evenVBand="0" w:oddHBand="0" w:evenHBand="0" w:firstRowFirstColumn="0" w:firstRowLastColumn="0" w:lastRowFirstColumn="0" w:lastRowLastColumn="0"/>
            </w:pPr>
            <w:r>
              <w:t>4-23-2020</w:t>
            </w:r>
          </w:p>
        </w:tc>
        <w:tc>
          <w:tcPr>
            <w:tcW w:w="1890" w:type="dxa"/>
          </w:tcPr>
          <w:p w14:paraId="60C2388E" w14:textId="07F36E14" w:rsidR="00C67ED6" w:rsidRDefault="00C67ED6" w:rsidP="00C67ED6">
            <w:pPr>
              <w:cnfStyle w:val="000000000000" w:firstRow="0" w:lastRow="0" w:firstColumn="0" w:lastColumn="0" w:oddVBand="0" w:evenVBand="0" w:oddHBand="0" w:evenHBand="0" w:firstRowFirstColumn="0" w:firstRowLastColumn="0" w:lastRowFirstColumn="0" w:lastRowLastColumn="0"/>
            </w:pPr>
            <w:r>
              <w:t>4-30-2020</w:t>
            </w:r>
          </w:p>
        </w:tc>
      </w:tr>
      <w:tr w:rsidR="00C67ED6" w14:paraId="346011F7" w14:textId="77777777" w:rsidTr="002C0C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14:paraId="233AD136" w14:textId="1FBC45C4" w:rsidR="00C67ED6" w:rsidRDefault="00C67ED6" w:rsidP="00C67ED6">
            <w:r>
              <w:t>Task 5.2</w:t>
            </w:r>
          </w:p>
        </w:tc>
        <w:tc>
          <w:tcPr>
            <w:tcW w:w="1710" w:type="dxa"/>
          </w:tcPr>
          <w:p w14:paraId="2278D099" w14:textId="17B576E7" w:rsidR="00C67ED6" w:rsidRDefault="00C67ED6" w:rsidP="00C67ED6">
            <w:pPr>
              <w:cnfStyle w:val="000000010000" w:firstRow="0" w:lastRow="0" w:firstColumn="0" w:lastColumn="0" w:oddVBand="0" w:evenVBand="0" w:oddHBand="0" w:evenHBand="1" w:firstRowFirstColumn="0" w:firstRowLastColumn="0" w:lastRowFirstColumn="0" w:lastRowLastColumn="0"/>
            </w:pPr>
            <w:r>
              <w:t>4-30-2020</w:t>
            </w:r>
          </w:p>
        </w:tc>
        <w:tc>
          <w:tcPr>
            <w:tcW w:w="1890" w:type="dxa"/>
          </w:tcPr>
          <w:p w14:paraId="0FE7381B" w14:textId="0A6DCB99" w:rsidR="00C67ED6" w:rsidRDefault="00C67ED6" w:rsidP="00C67ED6">
            <w:pPr>
              <w:cnfStyle w:val="000000010000" w:firstRow="0" w:lastRow="0" w:firstColumn="0" w:lastColumn="0" w:oddVBand="0" w:evenVBand="0" w:oddHBand="0" w:evenHBand="1" w:firstRowFirstColumn="0" w:firstRowLastColumn="0" w:lastRowFirstColumn="0" w:lastRowLastColumn="0"/>
            </w:pPr>
            <w:r>
              <w:t>5-06-2020</w:t>
            </w:r>
          </w:p>
        </w:tc>
      </w:tr>
    </w:tbl>
    <w:p w14:paraId="33603194" w14:textId="77777777" w:rsidR="009754AC" w:rsidRDefault="009754AC"/>
    <w:p w14:paraId="05395295" w14:textId="0F164692" w:rsidR="009C6C28" w:rsidRDefault="002E2680">
      <w:pPr>
        <w:pStyle w:val="Heading1"/>
      </w:pPr>
      <w:r>
        <w:t>S</w:t>
      </w:r>
      <w:r w:rsidR="00C91C29" w:rsidRPr="00C91C29">
        <w:t>pecial requirements</w:t>
      </w:r>
    </w:p>
    <w:p w14:paraId="017C20B8" w14:textId="77777777" w:rsidR="00422719" w:rsidRDefault="00422719" w:rsidP="00422719">
      <w:pPr>
        <w:pStyle w:val="ListParagraph"/>
        <w:numPr>
          <w:ilvl w:val="0"/>
          <w:numId w:val="15"/>
        </w:numPr>
        <w:spacing w:before="320"/>
      </w:pPr>
      <w:r>
        <w:t>Requirements</w:t>
      </w:r>
    </w:p>
    <w:p w14:paraId="5BA448D0" w14:textId="010DD5B0" w:rsidR="00422719" w:rsidRDefault="00422719" w:rsidP="00422719">
      <w:pPr>
        <w:pStyle w:val="ListParagraph"/>
        <w:numPr>
          <w:ilvl w:val="1"/>
          <w:numId w:val="15"/>
        </w:numPr>
        <w:spacing w:before="320"/>
      </w:pPr>
      <w:r>
        <w:t>Will be running on a laptop, networked through a switch.</w:t>
      </w:r>
      <w:r>
        <w:t xml:space="preserve"> </w:t>
      </w:r>
      <w:r>
        <w:t xml:space="preserve">Kali Linux </w:t>
      </w:r>
      <w:r w:rsidR="00C94003">
        <w:t>(</w:t>
      </w:r>
      <w:proofErr w:type="gramStart"/>
      <w:r w:rsidR="00C94003">
        <w:t>Version:?</w:t>
      </w:r>
      <w:proofErr w:type="gramEnd"/>
      <w:r>
        <w:t xml:space="preserve"> )</w:t>
      </w:r>
      <w:r>
        <w:t xml:space="preserve"> </w:t>
      </w:r>
      <w:r>
        <w:t xml:space="preserve">May have limited dependencies available to the application, given the restricted environment in which it will run. Must not rely on any external web applications or infrastructure. </w:t>
      </w:r>
      <w:r>
        <w:t xml:space="preserve"> </w:t>
      </w:r>
    </w:p>
    <w:p w14:paraId="5E4126B5" w14:textId="77777777" w:rsidR="00422719" w:rsidRDefault="00422719" w:rsidP="00422719">
      <w:pPr>
        <w:pStyle w:val="ListParagraph"/>
        <w:numPr>
          <w:ilvl w:val="0"/>
          <w:numId w:val="15"/>
        </w:numPr>
        <w:spacing w:before="320"/>
      </w:pPr>
      <w:r>
        <w:t>Knowledge / Special Skills</w:t>
      </w:r>
      <w:r>
        <w:t xml:space="preserve"> </w:t>
      </w:r>
    </w:p>
    <w:p w14:paraId="56525200" w14:textId="3C4900A5" w:rsidR="00422719" w:rsidRDefault="00422719" w:rsidP="00780BAA">
      <w:pPr>
        <w:pStyle w:val="ListParagraph"/>
        <w:numPr>
          <w:ilvl w:val="1"/>
          <w:numId w:val="15"/>
        </w:numPr>
        <w:spacing w:before="320"/>
      </w:pPr>
      <w:r>
        <w:t>Knowledge of databases and use of databases is important.</w:t>
      </w:r>
      <w:r>
        <w:t xml:space="preserve"> </w:t>
      </w:r>
      <w:r>
        <w:t>Distributed systems, in particular how to keep data in sync between machines with intermittent connectivity.</w:t>
      </w:r>
      <w:r>
        <w:t xml:space="preserve"> </w:t>
      </w:r>
      <w:r>
        <w:t xml:space="preserve">Some knowledge of web programming will be needed for the front end/ interface of the application. Some network programming will be needed for synchronizing data among machines. </w:t>
      </w:r>
      <w:r w:rsidR="00C94003">
        <w:t>(most</w:t>
      </w:r>
      <w:r>
        <w:t xml:space="preserve"> likely </w:t>
      </w:r>
      <w:r w:rsidR="00C94003">
        <w:t>python)</w:t>
      </w:r>
    </w:p>
    <w:p w14:paraId="180793EC" w14:textId="77777777" w:rsidR="00780BAA" w:rsidRDefault="00780BAA" w:rsidP="00780BAA">
      <w:pPr>
        <w:pStyle w:val="ListParagraph"/>
        <w:numPr>
          <w:ilvl w:val="0"/>
          <w:numId w:val="16"/>
        </w:numPr>
        <w:spacing w:before="320"/>
      </w:pPr>
      <w:r>
        <w:t xml:space="preserve">Restrictions </w:t>
      </w:r>
    </w:p>
    <w:p w14:paraId="2F20AE41" w14:textId="0D65DE23" w:rsidR="00422719" w:rsidRDefault="00422719" w:rsidP="00780BAA">
      <w:pPr>
        <w:pStyle w:val="ListParagraph"/>
        <w:numPr>
          <w:ilvl w:val="1"/>
          <w:numId w:val="16"/>
        </w:numPr>
        <w:spacing w:before="320"/>
      </w:pPr>
      <w:r>
        <w:t xml:space="preserve">Government restrictions, such as what is allowed to run on the machines. </w:t>
      </w:r>
    </w:p>
    <w:p w14:paraId="4CCCE829" w14:textId="41B59383" w:rsidR="009C6C28" w:rsidRDefault="009C6C28">
      <w:pPr>
        <w:spacing w:before="320"/>
      </w:pPr>
    </w:p>
    <w:p w14:paraId="3408B543" w14:textId="77777777" w:rsidR="00216EC8" w:rsidRDefault="00216EC8">
      <w:pPr>
        <w:pStyle w:val="Heading1"/>
      </w:pPr>
    </w:p>
    <w:p w14:paraId="6493B999" w14:textId="030BC6BB" w:rsidR="009C6C28" w:rsidRDefault="00096FC9" w:rsidP="00EC3064">
      <w:pPr>
        <w:pStyle w:val="Heading1"/>
      </w:pPr>
      <w:r>
        <w:t>Acceptance criteria</w:t>
      </w:r>
    </w:p>
    <w:p w14:paraId="50AF066A" w14:textId="2E276899" w:rsidR="009C6C28" w:rsidRDefault="009C6C28" w:rsidP="00096FC9">
      <w:pPr>
        <w:pStyle w:val="ListBullet"/>
        <w:numPr>
          <w:ilvl w:val="0"/>
          <w:numId w:val="0"/>
        </w:numPr>
      </w:pPr>
    </w:p>
    <w:p w14:paraId="1576C28A" w14:textId="77777777" w:rsidR="00096FC9" w:rsidRDefault="00096FC9" w:rsidP="00096FC9">
      <w:pPr>
        <w:pStyle w:val="ListBullet"/>
        <w:numPr>
          <w:ilvl w:val="0"/>
          <w:numId w:val="0"/>
        </w:numPr>
        <w:ind w:left="360" w:hanging="360"/>
      </w:pPr>
      <w:r>
        <w:t>The ARL team using the application will be the ones to decide when work is acceptable, since they will be the ones</w:t>
      </w:r>
    </w:p>
    <w:p w14:paraId="07467ECD" w14:textId="77777777" w:rsidR="00096FC9" w:rsidRDefault="00096FC9" w:rsidP="00096FC9">
      <w:pPr>
        <w:pStyle w:val="ListBullet"/>
        <w:numPr>
          <w:ilvl w:val="0"/>
          <w:numId w:val="0"/>
        </w:numPr>
        <w:ind w:left="360" w:hanging="360"/>
      </w:pPr>
      <w:r>
        <w:t>using the application. If they do not deem it a stable enough tool, then it is not acceptable to be deployed. We, as a</w:t>
      </w:r>
    </w:p>
    <w:p w14:paraId="3199C8CD" w14:textId="77777777" w:rsidR="00096FC9" w:rsidRDefault="00096FC9" w:rsidP="00096FC9">
      <w:pPr>
        <w:pStyle w:val="ListBullet"/>
        <w:numPr>
          <w:ilvl w:val="0"/>
          <w:numId w:val="0"/>
        </w:numPr>
        <w:ind w:left="360" w:hanging="360"/>
      </w:pPr>
      <w:r>
        <w:t>team, will know when it is acceptable, once we have done a demo, and reviewed the application with the team, and</w:t>
      </w:r>
    </w:p>
    <w:p w14:paraId="6E59EA57" w14:textId="77777777" w:rsidR="00096FC9" w:rsidRDefault="00096FC9" w:rsidP="00096FC9">
      <w:pPr>
        <w:pStyle w:val="ListBullet"/>
        <w:numPr>
          <w:ilvl w:val="0"/>
          <w:numId w:val="0"/>
        </w:numPr>
        <w:ind w:left="360" w:hanging="360"/>
      </w:pPr>
      <w:r>
        <w:t>they say it is usable in the field. When we have the next release of the application, we will meet with the ARL team,</w:t>
      </w:r>
    </w:p>
    <w:p w14:paraId="46A9DF5F" w14:textId="77777777" w:rsidR="00096FC9" w:rsidRDefault="00096FC9" w:rsidP="00096FC9">
      <w:pPr>
        <w:pStyle w:val="ListBullet"/>
        <w:numPr>
          <w:ilvl w:val="0"/>
          <w:numId w:val="0"/>
        </w:numPr>
        <w:ind w:left="360" w:hanging="360"/>
      </w:pPr>
      <w:r>
        <w:t>to run through the application, and its functionality with them. At this point, any questions about functionality or</w:t>
      </w:r>
    </w:p>
    <w:p w14:paraId="4C2D109E" w14:textId="77777777" w:rsidR="00096FC9" w:rsidRDefault="00096FC9" w:rsidP="00096FC9">
      <w:pPr>
        <w:pStyle w:val="ListBullet"/>
        <w:numPr>
          <w:ilvl w:val="0"/>
          <w:numId w:val="0"/>
        </w:numPr>
        <w:ind w:left="360" w:hanging="360"/>
      </w:pPr>
      <w:r>
        <w:t>implementation can be addressed, for potential reassessment, or for their assurance. Once they deem the application</w:t>
      </w:r>
    </w:p>
    <w:p w14:paraId="223900B4" w14:textId="3D60F894" w:rsidR="00096FC9" w:rsidRDefault="00096FC9" w:rsidP="00096FC9">
      <w:pPr>
        <w:pStyle w:val="ListBullet"/>
        <w:numPr>
          <w:ilvl w:val="0"/>
          <w:numId w:val="0"/>
        </w:numPr>
        <w:ind w:left="360" w:hanging="360"/>
      </w:pPr>
      <w:r>
        <w:t xml:space="preserve">ready for the field, they can deploy/download the program and use it as necessary. </w:t>
      </w:r>
    </w:p>
    <w:p w14:paraId="6A3A1270" w14:textId="77777777" w:rsidR="00096FC9" w:rsidRDefault="00096FC9" w:rsidP="00096FC9">
      <w:pPr>
        <w:pStyle w:val="ListBullet"/>
        <w:numPr>
          <w:ilvl w:val="0"/>
          <w:numId w:val="0"/>
        </w:numPr>
      </w:pPr>
    </w:p>
    <w:p w14:paraId="38E47FFD" w14:textId="77E368D8" w:rsidR="00096FC9" w:rsidRDefault="00096FC9" w:rsidP="00096FC9">
      <w:pPr>
        <w:pStyle w:val="ListBullet"/>
        <w:numPr>
          <w:ilvl w:val="0"/>
          <w:numId w:val="0"/>
        </w:numPr>
      </w:pPr>
      <w:r>
        <w:t>The most important factors that will decide if the application is ready, is its security, and stability. The notes the application will hold will be very important, and any loss of data will be unacceptable, as well as any leaking of data.</w:t>
      </w:r>
    </w:p>
    <w:p w14:paraId="6595E88C" w14:textId="7480CE7B" w:rsidR="009C6C28" w:rsidRDefault="0097417E">
      <w:pPr>
        <w:pStyle w:val="Heading1"/>
      </w:pPr>
      <w:r>
        <w:lastRenderedPageBreak/>
        <w:t>Reporting</w:t>
      </w:r>
    </w:p>
    <w:tbl>
      <w:tblPr>
        <w:tblStyle w:val="TipTable"/>
        <w:tblW w:w="0" w:type="auto"/>
        <w:shd w:val="clear" w:color="auto" w:fill="E4E3E2" w:themeFill="background2"/>
        <w:tblLayout w:type="fixed"/>
        <w:tblCellMar>
          <w:top w:w="0" w:type="dxa"/>
        </w:tblCellMar>
        <w:tblLook w:val="04A0" w:firstRow="1" w:lastRow="0" w:firstColumn="1" w:lastColumn="0" w:noHBand="0" w:noVBand="1"/>
        <w:tblDescription w:val="Layout table"/>
      </w:tblPr>
      <w:tblGrid>
        <w:gridCol w:w="623"/>
        <w:gridCol w:w="8402"/>
      </w:tblGrid>
      <w:tr w:rsidR="009478C7" w14:paraId="7563D278" w14:textId="77777777" w:rsidTr="00A1349D">
        <w:tc>
          <w:tcPr>
            <w:cnfStyle w:val="001000000000" w:firstRow="0" w:lastRow="0" w:firstColumn="1" w:lastColumn="0" w:oddVBand="0" w:evenVBand="0" w:oddHBand="0" w:evenHBand="0" w:firstRowFirstColumn="0" w:firstRowLastColumn="0" w:lastRowFirstColumn="0" w:lastRowLastColumn="0"/>
            <w:tcW w:w="623" w:type="dxa"/>
            <w:shd w:val="clear" w:color="auto" w:fill="E4E3E2" w:themeFill="background2"/>
            <w:vAlign w:val="center"/>
          </w:tcPr>
          <w:p w14:paraId="43072D1C" w14:textId="77777777" w:rsidR="009478C7" w:rsidRDefault="009478C7" w:rsidP="000B25ED">
            <w:pPr>
              <w:pStyle w:val="NoSpacing"/>
            </w:pPr>
            <w:r>
              <w:rPr>
                <w:noProof/>
                <w:lang w:eastAsia="en-US"/>
              </w:rPr>
              <mc:AlternateContent>
                <mc:Choice Requires="wpg">
                  <w:drawing>
                    <wp:inline distT="0" distB="0" distL="0" distR="0" wp14:anchorId="1CFC4D44" wp14:editId="162CFB87">
                      <wp:extent cx="228600" cy="228600"/>
                      <wp:effectExtent l="0" t="0" r="0" b="0"/>
                      <wp:docPr id="25"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6" name="Oval 26" descr="Oval"/>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 name="Freeform 27" descr="Information icon"/>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7EEE82D" id="Group 19" o:spid="_x0000_s1026" alt="Tip icon" style="width:18pt;height:18pt;mso-position-horizontal-relative:char;mso-position-vertical-relative:line" coordsize="228600,228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">
                      <v:oval id="Oval 26" o:spid="_x0000_s1027" alt="Oval" style="position:absolute;width:228600;height:2286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" fillcolor="#f24f4f [3204]" stroked="f" strokeweight="0">
                        <v:stroke joinstyle="miter"/>
                        <o:lock v:ext="edit" aspectratio="t"/>
                      </v:oval>
                      <v:shape id="Freeform 27" o:spid="_x0000_s1028" alt="Information icon" style="position:absolute;left:98639;top:50800;width:31322;height:127000;visibility:visible;mso-wrap-style:square;v-text-anchor:middle" coordsize="31322,127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&#13;&#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8402" w:type="dxa"/>
            <w:shd w:val="clear" w:color="auto" w:fill="E4E3E2" w:themeFill="background2"/>
            <w:vAlign w:val="center"/>
          </w:tcPr>
          <w:p w14:paraId="055A5461" w14:textId="5E738774" w:rsidR="009478C7" w:rsidRDefault="0097417E" w:rsidP="000B25ED">
            <w:pPr>
              <w:pStyle w:val="TipText"/>
              <w:cnfStyle w:val="000000000000" w:firstRow="0" w:lastRow="0" w:firstColumn="0" w:lastColumn="0" w:oddVBand="0" w:evenVBand="0" w:oddHBand="0" w:evenHBand="0" w:firstRowFirstColumn="0" w:firstRowLastColumn="0" w:lastRowFirstColumn="0" w:lastRowLastColumn="0"/>
            </w:pPr>
            <w:r>
              <w:t>Communication strategy with the ARL team</w:t>
            </w:r>
          </w:p>
        </w:tc>
      </w:tr>
    </w:tbl>
    <w:p w14:paraId="118E3F81" w14:textId="26A095E3" w:rsidR="009C6C28" w:rsidRDefault="0097417E">
      <w:r>
        <w:t>Due to our customers schedule</w:t>
      </w:r>
      <w:r w:rsidR="00BF6464">
        <w:t xml:space="preserve"> and travel plans</w:t>
      </w:r>
      <w:r>
        <w:t xml:space="preserve"> we </w:t>
      </w:r>
      <w:r w:rsidR="00D52335">
        <w:t>will</w:t>
      </w:r>
      <w:r>
        <w:t xml:space="preserve"> communicate with our customer using Slack/e-mail</w:t>
      </w:r>
      <w:r w:rsidR="00246F32">
        <w:t xml:space="preserve">. </w:t>
      </w:r>
    </w:p>
    <w:p w14:paraId="21081CAF" w14:textId="77777777" w:rsidR="009C6C28" w:rsidRDefault="009C6C28">
      <w:pPr>
        <w:spacing w:before="320"/>
      </w:pPr>
    </w:p>
    <w:sectPr w:rsidR="009C6C28" w:rsidSect="00051324">
      <w:footerReference w:type="default" r:id="rId12"/>
      <w:headerReference w:type="first" r:id="rId13"/>
      <w:footerReference w:type="first" r:id="rId14"/>
      <w:pgSz w:w="12240" w:h="15840" w:code="1"/>
      <w:pgMar w:top="1080" w:right="1224" w:bottom="2160" w:left="2016" w:header="72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243D5" w14:textId="77777777" w:rsidR="00882EE0" w:rsidRDefault="00882EE0">
      <w:pPr>
        <w:spacing w:after="0" w:line="240" w:lineRule="auto"/>
      </w:pPr>
      <w:r>
        <w:separator/>
      </w:r>
    </w:p>
  </w:endnote>
  <w:endnote w:type="continuationSeparator" w:id="0">
    <w:p w14:paraId="28EB101D" w14:textId="77777777" w:rsidR="00882EE0" w:rsidRDefault="00882E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single" w:sz="4" w:space="0" w:color="DF1010" w:themeColor="accent1" w:themeShade="BF"/>
        <w:left w:val="none" w:sz="0" w:space="0" w:color="auto"/>
        <w:bottom w:val="none" w:sz="0" w:space="0" w:color="auto"/>
        <w:right w:val="none" w:sz="0" w:space="0" w:color="auto"/>
        <w:insideH w:val="none" w:sz="0" w:space="0" w:color="auto"/>
        <w:insideV w:val="none" w:sz="0" w:space="0" w:color="auto"/>
      </w:tblBorders>
      <w:tblCellMar>
        <w:top w:w="72" w:type="dxa"/>
        <w:left w:w="0" w:type="dxa"/>
        <w:right w:w="0" w:type="dxa"/>
      </w:tblCellMar>
      <w:tblLook w:val="04A0" w:firstRow="1" w:lastRow="0" w:firstColumn="1" w:lastColumn="0" w:noHBand="0" w:noVBand="1"/>
      <w:tblDescription w:val="Footer layout table"/>
    </w:tblPr>
    <w:tblGrid>
      <w:gridCol w:w="7839"/>
      <w:gridCol w:w="1161"/>
    </w:tblGrid>
    <w:tr w:rsidR="00FA68E1" w14:paraId="43113A7E" w14:textId="77777777" w:rsidTr="000B25ED">
      <w:tc>
        <w:tcPr>
          <w:tcW w:w="4355" w:type="pct"/>
        </w:tcPr>
        <w:p w14:paraId="018E20AF" w14:textId="77777777" w:rsidR="00FA68E1" w:rsidRDefault="00882EE0" w:rsidP="00FA68E1">
          <w:pPr>
            <w:pStyle w:val="Footer"/>
          </w:pPr>
          <w:sdt>
            <w:sdtPr>
              <w:alias w:val="Statement of Work for:"/>
              <w:tag w:val="Statement of Work for:"/>
              <w:id w:val="-737478360"/>
              <w:placeholder>
                <w:docPart w:val="DBCC46FF1999034CABE6C3EA9D76B3AD"/>
              </w:placeholder>
              <w:temporary/>
              <w:showingPlcHdr/>
              <w15:appearance w15:val="hidden"/>
            </w:sdtPr>
            <w:sdtEndPr/>
            <w:sdtContent>
              <w:r w:rsidR="001E1138">
                <w:t>Statement of Work for</w:t>
              </w:r>
            </w:sdtContent>
          </w:sdt>
          <w:r w:rsidR="00FA68E1">
            <w:t xml:space="preserve"> </w:t>
          </w:r>
          <w:sdt>
            <w:sdtPr>
              <w:alias w:val="Client Name:"/>
              <w:tag w:val="Client Name:"/>
              <w:id w:val="-1471122458"/>
              <w:placeholder>
                <w:docPart w:val="F9775EDA0833DE428907287C671DF0F2"/>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FA68E1">
                <w:t>Client Name</w:t>
              </w:r>
            </w:sdtContent>
          </w:sdt>
          <w:r w:rsidR="00FA68E1">
            <w:t xml:space="preserve"> </w:t>
          </w:r>
          <w:r w:rsidR="00FA68E1">
            <w:sym w:font="Wingdings" w:char="F0A0"/>
          </w:r>
          <w:r w:rsidR="00FA68E1">
            <w:t xml:space="preserve"> </w:t>
          </w:r>
          <w:sdt>
            <w:sdtPr>
              <w:alias w:val="SOW Date:"/>
              <w:tag w:val="SOW Date:"/>
              <w:id w:val="1338111185"/>
              <w:placeholder>
                <w:docPart w:val="58C0B606997AA644AD6B0B7B272558D6"/>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7F7DD6">
                <w:t>02/08/2020</w:t>
              </w:r>
            </w:sdtContent>
          </w:sdt>
        </w:p>
      </w:tc>
      <w:tc>
        <w:tcPr>
          <w:tcW w:w="645" w:type="pct"/>
        </w:tcPr>
        <w:p w14:paraId="44887C31" w14:textId="77777777" w:rsidR="00FA68E1" w:rsidRDefault="00FA68E1" w:rsidP="00FA68E1">
          <w:pPr>
            <w:pStyle w:val="Footer"/>
          </w:pPr>
          <w:r>
            <w:fldChar w:fldCharType="begin"/>
          </w:r>
          <w:r>
            <w:instrText xml:space="preserve"> PAGE   \* MERGEFORMAT </w:instrText>
          </w:r>
          <w:r>
            <w:fldChar w:fldCharType="separate"/>
          </w:r>
          <w:r w:rsidR="00114AFA">
            <w:rPr>
              <w:noProof/>
            </w:rPr>
            <w:t>2</w:t>
          </w:r>
          <w:r>
            <w:rPr>
              <w:noProof/>
            </w:rPr>
            <w:fldChar w:fldCharType="end"/>
          </w:r>
        </w:p>
      </w:tc>
    </w:tr>
  </w:tbl>
  <w:p w14:paraId="06FDDF26" w14:textId="77777777" w:rsidR="009C6C28" w:rsidRDefault="009C6C28" w:rsidP="00FA68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single" w:sz="4" w:space="0" w:color="DF1010" w:themeColor="accent1" w:themeShade="BF"/>
        <w:left w:val="none" w:sz="0" w:space="0" w:color="auto"/>
        <w:bottom w:val="none" w:sz="0" w:space="0" w:color="auto"/>
        <w:right w:val="none" w:sz="0" w:space="0" w:color="auto"/>
        <w:insideH w:val="none" w:sz="0" w:space="0" w:color="auto"/>
        <w:insideV w:val="none" w:sz="0" w:space="0" w:color="auto"/>
      </w:tblBorders>
      <w:tblCellMar>
        <w:top w:w="72" w:type="dxa"/>
        <w:left w:w="0" w:type="dxa"/>
        <w:right w:w="0" w:type="dxa"/>
      </w:tblCellMar>
      <w:tblLook w:val="04A0" w:firstRow="1" w:lastRow="0" w:firstColumn="1" w:lastColumn="0" w:noHBand="0" w:noVBand="1"/>
      <w:tblDescription w:val="Footer layout table"/>
    </w:tblPr>
    <w:tblGrid>
      <w:gridCol w:w="7839"/>
      <w:gridCol w:w="1161"/>
    </w:tblGrid>
    <w:tr w:rsidR="00051324" w14:paraId="5DC12480" w14:textId="77777777" w:rsidTr="00D41B39">
      <w:tc>
        <w:tcPr>
          <w:tcW w:w="4355" w:type="pct"/>
        </w:tcPr>
        <w:p w14:paraId="3C68335E" w14:textId="77777777" w:rsidR="00051324" w:rsidRDefault="00882EE0" w:rsidP="00051324">
          <w:pPr>
            <w:pStyle w:val="Footer"/>
          </w:pPr>
          <w:sdt>
            <w:sdtPr>
              <w:alias w:val="Statement of Work for:"/>
              <w:tag w:val="Statement of Work for:"/>
              <w:id w:val="-2062086782"/>
              <w:placeholder>
                <w:docPart w:val="4B125E03F0DFCA4C9C9237E4949773B0"/>
              </w:placeholder>
              <w:temporary/>
              <w:showingPlcHdr/>
              <w15:appearance w15:val="hidden"/>
            </w:sdtPr>
            <w:sdtEndPr/>
            <w:sdtContent>
              <w:r w:rsidR="00051324">
                <w:t>Statement of Work for</w:t>
              </w:r>
            </w:sdtContent>
          </w:sdt>
          <w:r w:rsidR="00051324">
            <w:t xml:space="preserve">  </w:t>
          </w:r>
          <w:r w:rsidR="00051324">
            <w:sym w:font="Wingdings" w:char="F0A0"/>
          </w:r>
          <w:r w:rsidR="00051324">
            <w:t xml:space="preserve"> </w:t>
          </w:r>
        </w:p>
      </w:tc>
      <w:tc>
        <w:tcPr>
          <w:tcW w:w="645" w:type="pct"/>
        </w:tcPr>
        <w:p w14:paraId="04878334" w14:textId="77777777" w:rsidR="00051324" w:rsidRDefault="00051324" w:rsidP="00051324">
          <w:pPr>
            <w:pStyle w:val="Footer"/>
          </w:pPr>
          <w:r>
            <w:fldChar w:fldCharType="begin"/>
          </w:r>
          <w:r>
            <w:instrText xml:space="preserve"> PAGE   \* MERGEFORMAT </w:instrText>
          </w:r>
          <w:r>
            <w:fldChar w:fldCharType="separate"/>
          </w:r>
          <w:r w:rsidR="00430971">
            <w:rPr>
              <w:noProof/>
            </w:rPr>
            <w:t>1</w:t>
          </w:r>
          <w:r>
            <w:rPr>
              <w:noProof/>
            </w:rPr>
            <w:fldChar w:fldCharType="end"/>
          </w:r>
        </w:p>
      </w:tc>
    </w:tr>
  </w:tbl>
  <w:p w14:paraId="55A22EB2" w14:textId="77777777" w:rsidR="00E223AE" w:rsidRDefault="00E223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0807EB" w14:textId="77777777" w:rsidR="00882EE0" w:rsidRDefault="00882EE0">
      <w:pPr>
        <w:spacing w:after="0" w:line="240" w:lineRule="auto"/>
      </w:pPr>
      <w:r>
        <w:separator/>
      </w:r>
    </w:p>
  </w:footnote>
  <w:footnote w:type="continuationSeparator" w:id="0">
    <w:p w14:paraId="7706DF2D" w14:textId="77777777" w:rsidR="00882EE0" w:rsidRDefault="00882E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67B08E" w14:textId="77777777" w:rsidR="00E223AE" w:rsidRDefault="00051324">
    <w:pPr>
      <w:pStyle w:val="Header"/>
    </w:pPr>
    <w:r>
      <w:rPr>
        <w:noProof/>
        <w:lang w:eastAsia="en-US"/>
      </w:rPr>
      <mc:AlternateContent>
        <mc:Choice Requires="wps">
          <w:drawing>
            <wp:anchor distT="0" distB="0" distL="114300" distR="114300" simplePos="0" relativeHeight="251659264" behindDoc="1" locked="0" layoutInCell="1" allowOverlap="1" wp14:anchorId="403982FA" wp14:editId="79629020">
              <wp:simplePos x="0" y="0"/>
              <wp:positionH relativeFrom="leftMargin">
                <wp:posOffset>549910</wp:posOffset>
              </wp:positionH>
              <wp:positionV relativeFrom="margin">
                <wp:posOffset>0</wp:posOffset>
              </wp:positionV>
              <wp:extent cx="1005840" cy="5733288"/>
              <wp:effectExtent l="0" t="0" r="0" b="0"/>
              <wp:wrapNone/>
              <wp:docPr id="22" name="Text Box 22" descr="Document title"/>
              <wp:cNvGraphicFramePr/>
              <a:graphic xmlns:a="http://schemas.openxmlformats.org/drawingml/2006/main">
                <a:graphicData uri="http://schemas.microsoft.com/office/word/2010/wordprocessingShape">
                  <wps:wsp>
                    <wps:cNvSpPr txBox="1"/>
                    <wps:spPr>
                      <a:xfrm>
                        <a:off x="0" y="0"/>
                        <a:ext cx="1005840" cy="5733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401DA0" w14:textId="77777777" w:rsidR="00051324" w:rsidRDefault="00882EE0" w:rsidP="00051324">
                          <w:pPr>
                            <w:pStyle w:val="Title"/>
                          </w:pPr>
                          <w:sdt>
                            <w:sdtPr>
                              <w:alias w:val="Statement of Work:"/>
                              <w:tag w:val="Statement of Work:"/>
                              <w:id w:val="1186944755"/>
                              <w:placeholder>
                                <w:docPart w:val="DBCC46FF1999034CABE6C3EA9D76B3AD"/>
                              </w:placeholder>
                              <w:temporary/>
                              <w:showingPlcHdr/>
                              <w15:appearance w15:val="hidden"/>
                            </w:sdtPr>
                            <w:sdtEndPr/>
                            <w:sdtContent>
                              <w:r w:rsidR="00051324">
                                <w:t>Statement of Work</w:t>
                              </w:r>
                            </w:sdtContent>
                          </w:sdt>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spAutoFit/>
                    </wps:bodyPr>
                  </wps:wsp>
                </a:graphicData>
              </a:graphic>
              <wp14:sizeRelH relativeFrom="margin">
                <wp14:pctWidth>15000</wp14:pctWidth>
              </wp14:sizeRelH>
              <wp14:sizeRelV relativeFrom="margin">
                <wp14:pctHeight>75000</wp14:pctHeight>
              </wp14:sizeRelV>
            </wp:anchor>
          </w:drawing>
        </mc:Choice>
        <mc:Fallback>
          <w:pict>
            <v:shapetype w14:anchorId="403982FA" id="_x0000_t202" coordsize="21600,21600" o:spt="202" path="m,l,21600r21600,l21600,xe">
              <v:stroke joinstyle="miter"/>
              <v:path gradientshapeok="t" o:connecttype="rect"/>
            </v:shapetype>
            <v:shape id="Text Box 22" o:spid="_x0000_s1026" type="#_x0000_t202" alt="Document title" style="position:absolute;margin-left:43.3pt;margin-top:0;width:79.2pt;height:451.45pt;z-index:-251657216;visibility:visible;mso-wrap-style:square;mso-width-percent:150;mso-height-percent:750;mso-wrap-distance-left:9pt;mso-wrap-distance-top:0;mso-wrap-distance-right:9pt;mso-wrap-distance-bottom:0;mso-position-horizontal:absolute;mso-position-horizontal-relative:left-margin-area;mso-position-vertical:absolute;mso-position-vertical-relative:margin;mso-width-percent:150;mso-height-percent:7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" filled="f" stroked="f" strokeweight=".5pt">
              <v:textbox style="layout-flow:vertical;mso-layout-flow-alt:bottom-to-top;mso-fit-shape-to-text:t" inset="0,14.4pt,18pt">
                <w:txbxContent>
                  <w:p w14:paraId="55401DA0" w14:textId="77777777" w:rsidR="00051324" w:rsidRDefault="00882EE0" w:rsidP="00051324">
                    <w:pPr>
                      <w:pStyle w:val="Title"/>
                    </w:pPr>
                    <w:sdt>
                      <w:sdtPr>
                        <w:alias w:val="Statement of Work:"/>
                        <w:tag w:val="Statement of Work:"/>
                        <w:id w:val="1186944755"/>
                        <w:placeholder>
                          <w:docPart w:val="DBCC46FF1999034CABE6C3EA9D76B3AD"/>
                        </w:placeholder>
                        <w:temporary/>
                        <w:showingPlcHdr/>
                        <w15:appearance w15:val="hidden"/>
                      </w:sdtPr>
                      <w:sdtEndPr/>
                      <w:sdtContent>
                        <w:r w:rsidR="00051324">
                          <w:t>Statement of Work</w:t>
                        </w:r>
                      </w:sdtContent>
                    </w:sdt>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4A4E51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8C6484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62A5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680915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F7CEF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0CE17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388566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37EC7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876E8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BEA61E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3C598C"/>
    <w:multiLevelType w:val="multilevel"/>
    <w:tmpl w:val="1520BE1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0D2D3B52"/>
    <w:multiLevelType w:val="hybridMultilevel"/>
    <w:tmpl w:val="46B87D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C9400E"/>
    <w:multiLevelType w:val="hybridMultilevel"/>
    <w:tmpl w:val="FFA61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87695D"/>
    <w:multiLevelType w:val="hybridMultilevel"/>
    <w:tmpl w:val="4058E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7D1588"/>
    <w:multiLevelType w:val="hybridMultilevel"/>
    <w:tmpl w:val="79202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456FCD"/>
    <w:multiLevelType w:val="hybridMultilevel"/>
    <w:tmpl w:val="DAAA6C30"/>
    <w:lvl w:ilvl="0" w:tplc="04090001">
      <w:start w:val="1"/>
      <w:numFmt w:val="bullet"/>
      <w:lvlText w:val=""/>
      <w:lvlJc w:val="left"/>
      <w:pPr>
        <w:ind w:left="1486" w:hanging="360"/>
      </w:pPr>
      <w:rPr>
        <w:rFonts w:ascii="Symbol" w:hAnsi="Symbol" w:hint="default"/>
      </w:rPr>
    </w:lvl>
    <w:lvl w:ilvl="1" w:tplc="04090003">
      <w:start w:val="1"/>
      <w:numFmt w:val="bullet"/>
      <w:lvlText w:val="o"/>
      <w:lvlJc w:val="left"/>
      <w:pPr>
        <w:ind w:left="2206" w:hanging="360"/>
      </w:pPr>
      <w:rPr>
        <w:rFonts w:ascii="Courier New" w:hAnsi="Courier New" w:cs="Courier New" w:hint="default"/>
      </w:rPr>
    </w:lvl>
    <w:lvl w:ilvl="2" w:tplc="04090005">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19" w15:restartNumberingAfterBreak="0">
    <w:nsid w:val="68124C4B"/>
    <w:multiLevelType w:val="hybridMultilevel"/>
    <w:tmpl w:val="49804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15"/>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8"/>
  </w:num>
  <w:num w:numId="15">
    <w:abstractNumId w:val="12"/>
  </w:num>
  <w:num w:numId="16">
    <w:abstractNumId w:val="16"/>
  </w:num>
  <w:num w:numId="17">
    <w:abstractNumId w:val="19"/>
  </w:num>
  <w:num w:numId="18">
    <w:abstractNumId w:val="14"/>
  </w:num>
  <w:num w:numId="19">
    <w:abstractNumId w:val="11"/>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BFC"/>
    <w:rsid w:val="0000024F"/>
    <w:rsid w:val="00011CC2"/>
    <w:rsid w:val="000332A6"/>
    <w:rsid w:val="00051324"/>
    <w:rsid w:val="00084969"/>
    <w:rsid w:val="00096FC9"/>
    <w:rsid w:val="000D43FB"/>
    <w:rsid w:val="000F5BAB"/>
    <w:rsid w:val="00100376"/>
    <w:rsid w:val="00114AFA"/>
    <w:rsid w:val="00127B51"/>
    <w:rsid w:val="001324B8"/>
    <w:rsid w:val="00154E3F"/>
    <w:rsid w:val="0016440A"/>
    <w:rsid w:val="00175D7F"/>
    <w:rsid w:val="00176329"/>
    <w:rsid w:val="001777FB"/>
    <w:rsid w:val="00197B6F"/>
    <w:rsid w:val="001A0DAD"/>
    <w:rsid w:val="001A637D"/>
    <w:rsid w:val="001B502F"/>
    <w:rsid w:val="001E1138"/>
    <w:rsid w:val="001F5C20"/>
    <w:rsid w:val="001F646D"/>
    <w:rsid w:val="00203680"/>
    <w:rsid w:val="0021151F"/>
    <w:rsid w:val="002164DC"/>
    <w:rsid w:val="00216EC8"/>
    <w:rsid w:val="00246F32"/>
    <w:rsid w:val="002C0C4A"/>
    <w:rsid w:val="002C6224"/>
    <w:rsid w:val="002E2680"/>
    <w:rsid w:val="002F327D"/>
    <w:rsid w:val="00304BEB"/>
    <w:rsid w:val="0032517A"/>
    <w:rsid w:val="00347FE1"/>
    <w:rsid w:val="00350AA0"/>
    <w:rsid w:val="00356E7C"/>
    <w:rsid w:val="003614EE"/>
    <w:rsid w:val="003707B0"/>
    <w:rsid w:val="003A713E"/>
    <w:rsid w:val="003C21D5"/>
    <w:rsid w:val="003D17F2"/>
    <w:rsid w:val="003F4307"/>
    <w:rsid w:val="00422719"/>
    <w:rsid w:val="0042477D"/>
    <w:rsid w:val="00426014"/>
    <w:rsid w:val="00430971"/>
    <w:rsid w:val="004334DB"/>
    <w:rsid w:val="00461138"/>
    <w:rsid w:val="00461B39"/>
    <w:rsid w:val="00463818"/>
    <w:rsid w:val="00463A91"/>
    <w:rsid w:val="0046686E"/>
    <w:rsid w:val="00467036"/>
    <w:rsid w:val="00473991"/>
    <w:rsid w:val="004842A5"/>
    <w:rsid w:val="004928B4"/>
    <w:rsid w:val="004958EB"/>
    <w:rsid w:val="005128C0"/>
    <w:rsid w:val="00515F1D"/>
    <w:rsid w:val="00516BC2"/>
    <w:rsid w:val="0052319D"/>
    <w:rsid w:val="005357B3"/>
    <w:rsid w:val="00544C6B"/>
    <w:rsid w:val="00547DC1"/>
    <w:rsid w:val="00551120"/>
    <w:rsid w:val="005762C3"/>
    <w:rsid w:val="00583225"/>
    <w:rsid w:val="005A030B"/>
    <w:rsid w:val="005A2DD8"/>
    <w:rsid w:val="005B7B2D"/>
    <w:rsid w:val="005D5C74"/>
    <w:rsid w:val="005D71C8"/>
    <w:rsid w:val="005F0748"/>
    <w:rsid w:val="005F59A4"/>
    <w:rsid w:val="005F74FA"/>
    <w:rsid w:val="00614468"/>
    <w:rsid w:val="00625D57"/>
    <w:rsid w:val="00654881"/>
    <w:rsid w:val="006706EE"/>
    <w:rsid w:val="006A203A"/>
    <w:rsid w:val="006A523D"/>
    <w:rsid w:val="006B1CBF"/>
    <w:rsid w:val="006B23CE"/>
    <w:rsid w:val="006B3DB9"/>
    <w:rsid w:val="006D50C6"/>
    <w:rsid w:val="006F1D7F"/>
    <w:rsid w:val="006F7A6A"/>
    <w:rsid w:val="00730EC8"/>
    <w:rsid w:val="00737B7A"/>
    <w:rsid w:val="00751E29"/>
    <w:rsid w:val="00780BAA"/>
    <w:rsid w:val="007C6823"/>
    <w:rsid w:val="007D7C2F"/>
    <w:rsid w:val="007E04B2"/>
    <w:rsid w:val="007E1142"/>
    <w:rsid w:val="007F2EA4"/>
    <w:rsid w:val="007F7DD6"/>
    <w:rsid w:val="00807DAA"/>
    <w:rsid w:val="00823ACF"/>
    <w:rsid w:val="00827716"/>
    <w:rsid w:val="008363CA"/>
    <w:rsid w:val="00882820"/>
    <w:rsid w:val="00882CA8"/>
    <w:rsid w:val="00882EE0"/>
    <w:rsid w:val="008948A4"/>
    <w:rsid w:val="008A66C2"/>
    <w:rsid w:val="008D7ECD"/>
    <w:rsid w:val="008E458E"/>
    <w:rsid w:val="0090777E"/>
    <w:rsid w:val="0091504C"/>
    <w:rsid w:val="00944E1A"/>
    <w:rsid w:val="009478C7"/>
    <w:rsid w:val="00950509"/>
    <w:rsid w:val="00957BFC"/>
    <w:rsid w:val="009662F2"/>
    <w:rsid w:val="0097417E"/>
    <w:rsid w:val="009754AC"/>
    <w:rsid w:val="009803AC"/>
    <w:rsid w:val="009A027C"/>
    <w:rsid w:val="009B0A6C"/>
    <w:rsid w:val="009C6C28"/>
    <w:rsid w:val="009D3CA3"/>
    <w:rsid w:val="009F1411"/>
    <w:rsid w:val="00A00990"/>
    <w:rsid w:val="00A060A4"/>
    <w:rsid w:val="00A1349D"/>
    <w:rsid w:val="00A27041"/>
    <w:rsid w:val="00A5238B"/>
    <w:rsid w:val="00A545FE"/>
    <w:rsid w:val="00A719AD"/>
    <w:rsid w:val="00AB00CB"/>
    <w:rsid w:val="00AB5512"/>
    <w:rsid w:val="00AD35C9"/>
    <w:rsid w:val="00AD6430"/>
    <w:rsid w:val="00AF4EE4"/>
    <w:rsid w:val="00B11622"/>
    <w:rsid w:val="00B22190"/>
    <w:rsid w:val="00B55DE2"/>
    <w:rsid w:val="00B71363"/>
    <w:rsid w:val="00B7318B"/>
    <w:rsid w:val="00B74C65"/>
    <w:rsid w:val="00B74E99"/>
    <w:rsid w:val="00BB0E27"/>
    <w:rsid w:val="00BD6112"/>
    <w:rsid w:val="00BF6464"/>
    <w:rsid w:val="00C17A5D"/>
    <w:rsid w:val="00C40344"/>
    <w:rsid w:val="00C42710"/>
    <w:rsid w:val="00C61A67"/>
    <w:rsid w:val="00C67ED6"/>
    <w:rsid w:val="00C91C29"/>
    <w:rsid w:val="00C94003"/>
    <w:rsid w:val="00CB0FF2"/>
    <w:rsid w:val="00CD7981"/>
    <w:rsid w:val="00CE2649"/>
    <w:rsid w:val="00CE6FD9"/>
    <w:rsid w:val="00D04347"/>
    <w:rsid w:val="00D12E29"/>
    <w:rsid w:val="00D21A41"/>
    <w:rsid w:val="00D52335"/>
    <w:rsid w:val="00D52A74"/>
    <w:rsid w:val="00D56DF8"/>
    <w:rsid w:val="00D57CB8"/>
    <w:rsid w:val="00D6198E"/>
    <w:rsid w:val="00D75991"/>
    <w:rsid w:val="00DB279F"/>
    <w:rsid w:val="00DE5455"/>
    <w:rsid w:val="00E05795"/>
    <w:rsid w:val="00E10A0E"/>
    <w:rsid w:val="00E21695"/>
    <w:rsid w:val="00E223AE"/>
    <w:rsid w:val="00E22B3D"/>
    <w:rsid w:val="00E233F5"/>
    <w:rsid w:val="00E32501"/>
    <w:rsid w:val="00E34AAD"/>
    <w:rsid w:val="00E45BAE"/>
    <w:rsid w:val="00E61624"/>
    <w:rsid w:val="00E7460E"/>
    <w:rsid w:val="00E76FA3"/>
    <w:rsid w:val="00E8751A"/>
    <w:rsid w:val="00EB2C8E"/>
    <w:rsid w:val="00EC3064"/>
    <w:rsid w:val="00EC6DDE"/>
    <w:rsid w:val="00EC7CFB"/>
    <w:rsid w:val="00EF1C00"/>
    <w:rsid w:val="00F259C9"/>
    <w:rsid w:val="00F62E00"/>
    <w:rsid w:val="00F64F16"/>
    <w:rsid w:val="00F67BFE"/>
    <w:rsid w:val="00F91B3A"/>
    <w:rsid w:val="00F960C2"/>
    <w:rsid w:val="00FA68E1"/>
    <w:rsid w:val="00FB59CD"/>
    <w:rsid w:val="00FD3148"/>
    <w:rsid w:val="00FD5B0D"/>
    <w:rsid w:val="00FF3DD9"/>
    <w:rsid w:val="00FF73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BBDD3D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DD8"/>
  </w:style>
  <w:style w:type="paragraph" w:styleId="Heading1">
    <w:name w:val="heading 1"/>
    <w:basedOn w:val="Normal"/>
    <w:next w:val="Normal"/>
    <w:link w:val="Heading1Char"/>
    <w:uiPriority w:val="9"/>
    <w:qFormat/>
    <w:rsid w:val="005A2DD8"/>
    <w:pPr>
      <w:keepNext/>
      <w:keepLines/>
      <w:pBdr>
        <w:bottom w:val="single" w:sz="8" w:space="0" w:color="FCDBDB" w:themeColor="accent1" w:themeTint="33"/>
      </w:pBdr>
      <w:spacing w:before="320" w:after="200" w:line="240" w:lineRule="auto"/>
      <w:outlineLvl w:val="0"/>
    </w:pPr>
    <w:rPr>
      <w:rFonts w:asciiTheme="majorHAnsi" w:eastAsiaTheme="majorEastAsia" w:hAnsiTheme="majorHAnsi" w:cstheme="majorBidi"/>
      <w:color w:val="DF1010" w:themeColor="accent1" w:themeShade="BF"/>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styleId="Heading5">
    <w:name w:val="heading 5"/>
    <w:basedOn w:val="Normal"/>
    <w:next w:val="Normal"/>
    <w:link w:val="Heading5Char"/>
    <w:uiPriority w:val="9"/>
    <w:semiHidden/>
    <w:unhideWhenUsed/>
    <w:qFormat/>
    <w:rsid w:val="005A2DD8"/>
    <w:pPr>
      <w:keepNext/>
      <w:keepLines/>
      <w:spacing w:before="40" w:after="0"/>
      <w:outlineLvl w:val="4"/>
    </w:pPr>
    <w:rPr>
      <w:rFonts w:asciiTheme="majorHAnsi" w:eastAsiaTheme="majorEastAsia" w:hAnsiTheme="majorHAnsi" w:cstheme="majorBidi"/>
      <w:color w:val="DF1010" w:themeColor="accent1" w:themeShade="BF"/>
    </w:rPr>
  </w:style>
  <w:style w:type="paragraph" w:styleId="Heading6">
    <w:name w:val="heading 6"/>
    <w:basedOn w:val="Normal"/>
    <w:next w:val="Normal"/>
    <w:link w:val="Heading6Char"/>
    <w:uiPriority w:val="9"/>
    <w:semiHidden/>
    <w:unhideWhenUsed/>
    <w:qFormat/>
    <w:rsid w:val="005A2DD8"/>
    <w:pPr>
      <w:keepNext/>
      <w:keepLines/>
      <w:spacing w:before="40" w:after="0"/>
      <w:outlineLvl w:val="5"/>
    </w:pPr>
    <w:rPr>
      <w:rFonts w:asciiTheme="majorHAnsi" w:eastAsiaTheme="majorEastAsia" w:hAnsiTheme="majorHAnsi" w:cstheme="majorBidi"/>
      <w:color w:val="940B0B" w:themeColor="accent1" w:themeShade="7F"/>
    </w:rPr>
  </w:style>
  <w:style w:type="paragraph" w:styleId="Heading7">
    <w:name w:val="heading 7"/>
    <w:basedOn w:val="Normal"/>
    <w:next w:val="Normal"/>
    <w:link w:val="Heading7Char"/>
    <w:uiPriority w:val="9"/>
    <w:semiHidden/>
    <w:unhideWhenUsed/>
    <w:qFormat/>
    <w:rsid w:val="005A2DD8"/>
    <w:pPr>
      <w:keepNext/>
      <w:keepLines/>
      <w:spacing w:before="40" w:after="0"/>
      <w:outlineLvl w:val="6"/>
    </w:pPr>
    <w:rPr>
      <w:rFonts w:asciiTheme="majorHAnsi" w:eastAsiaTheme="majorEastAsia" w:hAnsiTheme="majorHAnsi" w:cstheme="majorBidi"/>
      <w:i/>
      <w:iCs/>
      <w:color w:val="940B0B" w:themeColor="accent1" w:themeShade="7F"/>
    </w:rPr>
  </w:style>
  <w:style w:type="paragraph" w:styleId="Heading8">
    <w:name w:val="heading 8"/>
    <w:basedOn w:val="Normal"/>
    <w:next w:val="Normal"/>
    <w:link w:val="Heading8Char"/>
    <w:uiPriority w:val="9"/>
    <w:semiHidden/>
    <w:unhideWhenUsed/>
    <w:qFormat/>
    <w:rsid w:val="005A2DD8"/>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A2DD8"/>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sid w:val="005A2DD8"/>
    <w:rPr>
      <w:color w:val="DF1010" w:themeColor="accent1" w:themeShade="BF"/>
    </w:rPr>
  </w:style>
  <w:style w:type="paragraph" w:styleId="Title">
    <w:name w:val="Title"/>
    <w:basedOn w:val="Normal"/>
    <w:next w:val="Normal"/>
    <w:link w:val="TitleChar"/>
    <w:uiPriority w:val="2"/>
    <w:qFormat/>
    <w:pPr>
      <w:spacing w:after="0" w:line="240" w:lineRule="auto"/>
      <w:jc w:val="right"/>
    </w:pPr>
    <w:rPr>
      <w:rFonts w:asciiTheme="majorHAnsi" w:eastAsiaTheme="majorEastAsia" w:hAnsiTheme="majorHAnsi" w:cstheme="majorBidi"/>
      <w:kern w:val="28"/>
      <w:sz w:val="62"/>
      <w:szCs w:val="62"/>
    </w:rPr>
  </w:style>
  <w:style w:type="character" w:customStyle="1" w:styleId="TitleChar">
    <w:name w:val="Title Char"/>
    <w:basedOn w:val="DefaultParagraphFont"/>
    <w:link w:val="Title"/>
    <w:uiPriority w:val="2"/>
    <w:rPr>
      <w:rFonts w:asciiTheme="majorHAnsi" w:eastAsiaTheme="majorEastAsia" w:hAnsiTheme="majorHAnsi" w:cstheme="majorBidi"/>
      <w:kern w:val="28"/>
      <w:sz w:val="62"/>
      <w:szCs w:val="62"/>
    </w:rPr>
  </w:style>
  <w:style w:type="paragraph" w:styleId="Subtitle">
    <w:name w:val="Subtitle"/>
    <w:basedOn w:val="Normal"/>
    <w:next w:val="Normal"/>
    <w:link w:val="SubtitleChar"/>
    <w:uiPriority w:val="3"/>
    <w:qFormat/>
    <w:pPr>
      <w:numPr>
        <w:ilvl w:val="1"/>
      </w:numPr>
      <w:spacing w:before="320" w:line="240" w:lineRule="auto"/>
    </w:pPr>
    <w:rPr>
      <w:b/>
      <w:bCs/>
      <w:sz w:val="28"/>
      <w:szCs w:val="28"/>
    </w:rPr>
  </w:style>
  <w:style w:type="character" w:customStyle="1" w:styleId="SubtitleChar">
    <w:name w:val="Subtitle Char"/>
    <w:basedOn w:val="DefaultParagraphFont"/>
    <w:link w:val="Subtitle"/>
    <w:uiPriority w:val="3"/>
    <w:rPr>
      <w:b/>
      <w:bCs/>
      <w:sz w:val="28"/>
      <w:szCs w:val="28"/>
    </w:rPr>
  </w:style>
  <w:style w:type="paragraph" w:styleId="NoSpacing">
    <w:name w:val="No Spacing"/>
    <w:uiPriority w:val="1"/>
    <w:qFormat/>
    <w:pPr>
      <w:spacing w:before="60"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A2DD8"/>
    <w:rPr>
      <w:rFonts w:asciiTheme="majorHAnsi" w:eastAsiaTheme="majorEastAsia" w:hAnsiTheme="majorHAnsi" w:cstheme="majorBidi"/>
      <w:color w:val="DF1010" w:themeColor="accent1" w:themeShade="BF"/>
      <w:sz w:val="36"/>
      <w:szCs w:val="36"/>
    </w:rPr>
  </w:style>
  <w:style w:type="character" w:customStyle="1" w:styleId="Heading2Char">
    <w:name w:val="Heading 2 Char"/>
    <w:basedOn w:val="DefaultParagraphFont"/>
    <w:link w:val="Heading2"/>
    <w:uiPriority w:val="9"/>
    <w:rPr>
      <w:b/>
      <w:bCs/>
      <w:sz w:val="26"/>
      <w:szCs w:val="26"/>
    </w:rPr>
  </w:style>
  <w:style w:type="character" w:customStyle="1" w:styleId="Heading3Char">
    <w:name w:val="Heading 3 Char"/>
    <w:basedOn w:val="DefaultParagraphFont"/>
    <w:link w:val="Heading3"/>
    <w:uiPriority w:val="9"/>
    <w:rPr>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semiHidden/>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SOWTable">
    <w:name w:val="SOW Table"/>
    <w:basedOn w:val="TableNormal"/>
    <w:uiPriority w:val="99"/>
    <w:rsid w:val="005A2DD8"/>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tcBorders>
          <w:top w:val="nil"/>
          <w:left w:val="nil"/>
          <w:bottom w:val="nil"/>
          <w:right w:val="nil"/>
          <w:insideH w:val="nil"/>
          <w:insideV w:val="nil"/>
          <w:tl2br w:val="nil"/>
          <w:tr2bl w:val="nil"/>
        </w:tcBorders>
        <w:shd w:val="clear" w:color="auto" w:fill="DF1010" w:themeFill="accent1" w:themeFillShade="BF"/>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Normal"/>
    <w:next w:val="Normal"/>
    <w:uiPriority w:val="2"/>
    <w:qFormat/>
    <w:rsid w:val="005A2DD8"/>
    <w:pPr>
      <w:spacing w:before="80" w:after="60" w:line="240" w:lineRule="auto"/>
    </w:pPr>
    <w:rPr>
      <w:rFonts w:asciiTheme="majorHAnsi" w:eastAsiaTheme="majorEastAsia" w:hAnsiTheme="majorHAnsi" w:cstheme="majorBidi"/>
      <w:color w:val="DF1010" w:themeColor="accent1" w:themeShade="BF"/>
    </w:rPr>
  </w:style>
  <w:style w:type="paragraph" w:customStyle="1" w:styleId="Name">
    <w:name w:val="Name"/>
    <w:basedOn w:val="Normal"/>
    <w:uiPriority w:val="2"/>
    <w:qFormat/>
    <w:rsid w:val="005A2DD8"/>
    <w:pPr>
      <w:spacing w:before="60" w:after="60" w:line="240" w:lineRule="auto"/>
    </w:pPr>
    <w:rPr>
      <w:rFonts w:asciiTheme="majorHAnsi" w:eastAsiaTheme="majorEastAsia" w:hAnsiTheme="majorHAnsi" w:cstheme="majorBidi"/>
      <w:color w:val="DF1010" w:themeColor="accent1" w:themeShade="BF"/>
      <w:sz w:val="36"/>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10"/>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style>
  <w:style w:type="paragraph" w:styleId="ListBullet">
    <w:name w:val="List Bullet"/>
    <w:basedOn w:val="Normal"/>
    <w:uiPriority w:val="4"/>
    <w:unhideWhenUsed/>
    <w:qFormat/>
    <w:pPr>
      <w:numPr>
        <w:numId w:val="4"/>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 w:type="character" w:customStyle="1" w:styleId="Heading5Char">
    <w:name w:val="Heading 5 Char"/>
    <w:basedOn w:val="DefaultParagraphFont"/>
    <w:link w:val="Heading5"/>
    <w:uiPriority w:val="9"/>
    <w:semiHidden/>
    <w:rsid w:val="005A2DD8"/>
    <w:rPr>
      <w:rFonts w:asciiTheme="majorHAnsi" w:eastAsiaTheme="majorEastAsia" w:hAnsiTheme="majorHAnsi" w:cstheme="majorBidi"/>
      <w:color w:val="DF1010" w:themeColor="accent1" w:themeShade="BF"/>
    </w:rPr>
  </w:style>
  <w:style w:type="character" w:customStyle="1" w:styleId="Heading6Char">
    <w:name w:val="Heading 6 Char"/>
    <w:basedOn w:val="DefaultParagraphFont"/>
    <w:link w:val="Heading6"/>
    <w:uiPriority w:val="9"/>
    <w:semiHidden/>
    <w:rsid w:val="005A2DD8"/>
    <w:rPr>
      <w:rFonts w:asciiTheme="majorHAnsi" w:eastAsiaTheme="majorEastAsia" w:hAnsiTheme="majorHAnsi" w:cstheme="majorBidi"/>
      <w:color w:val="940B0B" w:themeColor="accent1" w:themeShade="7F"/>
    </w:rPr>
  </w:style>
  <w:style w:type="character" w:customStyle="1" w:styleId="Heading7Char">
    <w:name w:val="Heading 7 Char"/>
    <w:basedOn w:val="DefaultParagraphFont"/>
    <w:link w:val="Heading7"/>
    <w:uiPriority w:val="9"/>
    <w:semiHidden/>
    <w:rsid w:val="005A2DD8"/>
    <w:rPr>
      <w:rFonts w:asciiTheme="majorHAnsi" w:eastAsiaTheme="majorEastAsia" w:hAnsiTheme="majorHAnsi" w:cstheme="majorBidi"/>
      <w:i/>
      <w:iCs/>
      <w:color w:val="940B0B" w:themeColor="accent1" w:themeShade="7F"/>
    </w:rPr>
  </w:style>
  <w:style w:type="character" w:customStyle="1" w:styleId="Heading8Char">
    <w:name w:val="Heading 8 Char"/>
    <w:basedOn w:val="DefaultParagraphFont"/>
    <w:link w:val="Heading8"/>
    <w:uiPriority w:val="9"/>
    <w:semiHidden/>
    <w:rsid w:val="005A2DD8"/>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A2DD8"/>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5A2DD8"/>
    <w:rPr>
      <w:i/>
      <w:iCs/>
      <w:color w:val="DF1010" w:themeColor="accent1" w:themeShade="BF"/>
    </w:rPr>
  </w:style>
  <w:style w:type="paragraph" w:styleId="IntenseQuote">
    <w:name w:val="Intense Quote"/>
    <w:basedOn w:val="Normal"/>
    <w:next w:val="Normal"/>
    <w:link w:val="IntenseQuoteChar"/>
    <w:uiPriority w:val="30"/>
    <w:semiHidden/>
    <w:unhideWhenUsed/>
    <w:qFormat/>
    <w:rsid w:val="005A2DD8"/>
    <w:pPr>
      <w:pBdr>
        <w:top w:val="single" w:sz="4" w:space="10" w:color="DF1010" w:themeColor="accent1" w:themeShade="BF"/>
        <w:bottom w:val="single" w:sz="4" w:space="10" w:color="DF1010" w:themeColor="accent1" w:themeShade="BF"/>
      </w:pBdr>
      <w:spacing w:before="360" w:after="360"/>
      <w:ind w:left="864" w:right="864"/>
      <w:jc w:val="center"/>
    </w:pPr>
    <w:rPr>
      <w:i/>
      <w:iCs/>
      <w:color w:val="DF1010" w:themeColor="accent1" w:themeShade="BF"/>
    </w:rPr>
  </w:style>
  <w:style w:type="character" w:customStyle="1" w:styleId="IntenseQuoteChar">
    <w:name w:val="Intense Quote Char"/>
    <w:basedOn w:val="DefaultParagraphFont"/>
    <w:link w:val="IntenseQuote"/>
    <w:uiPriority w:val="30"/>
    <w:semiHidden/>
    <w:rsid w:val="005A2DD8"/>
    <w:rPr>
      <w:i/>
      <w:iCs/>
      <w:color w:val="DF1010" w:themeColor="accent1" w:themeShade="BF"/>
    </w:rPr>
  </w:style>
  <w:style w:type="character" w:styleId="IntenseReference">
    <w:name w:val="Intense Reference"/>
    <w:basedOn w:val="DefaultParagraphFont"/>
    <w:uiPriority w:val="32"/>
    <w:semiHidden/>
    <w:unhideWhenUsed/>
    <w:qFormat/>
    <w:rsid w:val="005A2DD8"/>
    <w:rPr>
      <w:b/>
      <w:bCs/>
      <w:caps w:val="0"/>
      <w:smallCaps/>
      <w:color w:val="DF1010" w:themeColor="accent1" w:themeShade="BF"/>
      <w:spacing w:val="5"/>
    </w:rPr>
  </w:style>
  <w:style w:type="paragraph" w:styleId="BlockText">
    <w:name w:val="Block Text"/>
    <w:basedOn w:val="Normal"/>
    <w:uiPriority w:val="99"/>
    <w:semiHidden/>
    <w:unhideWhenUsed/>
    <w:rsid w:val="005A2DD8"/>
    <w:pPr>
      <w:pBdr>
        <w:top w:val="single" w:sz="2" w:space="10" w:color="DF1010" w:themeColor="accent1" w:themeShade="BF"/>
        <w:left w:val="single" w:sz="2" w:space="10" w:color="DF1010" w:themeColor="accent1" w:themeShade="BF"/>
        <w:bottom w:val="single" w:sz="2" w:space="10" w:color="DF1010" w:themeColor="accent1" w:themeShade="BF"/>
        <w:right w:val="single" w:sz="2" w:space="10" w:color="DF1010" w:themeColor="accent1" w:themeShade="BF"/>
      </w:pBdr>
      <w:ind w:left="1152" w:right="1152"/>
    </w:pPr>
    <w:rPr>
      <w:i/>
      <w:iCs/>
      <w:color w:val="DF1010" w:themeColor="accent1" w:themeShade="BF"/>
    </w:rPr>
  </w:style>
  <w:style w:type="character" w:styleId="FollowedHyperlink">
    <w:name w:val="FollowedHyperlink"/>
    <w:basedOn w:val="DefaultParagraphFont"/>
    <w:uiPriority w:val="99"/>
    <w:semiHidden/>
    <w:unhideWhenUsed/>
    <w:rsid w:val="005A2DD8"/>
    <w:rPr>
      <w:color w:val="7B4968" w:themeColor="accent5" w:themeShade="BF"/>
      <w:u w:val="single"/>
    </w:rPr>
  </w:style>
  <w:style w:type="character" w:styleId="Hyperlink">
    <w:name w:val="Hyperlink"/>
    <w:basedOn w:val="DefaultParagraphFont"/>
    <w:uiPriority w:val="99"/>
    <w:semiHidden/>
    <w:unhideWhenUsed/>
    <w:rsid w:val="005A2DD8"/>
    <w:rPr>
      <w:color w:val="295A66" w:themeColor="accent4" w:themeShade="80"/>
      <w:u w:val="single"/>
    </w:rPr>
  </w:style>
  <w:style w:type="character" w:customStyle="1" w:styleId="UnresolvedMention1">
    <w:name w:val="Unresolved Mention1"/>
    <w:basedOn w:val="DefaultParagraphFont"/>
    <w:uiPriority w:val="99"/>
    <w:semiHidden/>
    <w:unhideWhenUsed/>
    <w:rsid w:val="005A2DD8"/>
    <w:rPr>
      <w:color w:val="595959" w:themeColor="text1" w:themeTint="A6"/>
      <w:shd w:val="clear" w:color="auto" w:fill="E1DFDD"/>
    </w:rPr>
  </w:style>
  <w:style w:type="paragraph" w:styleId="ListParagraph">
    <w:name w:val="List Paragraph"/>
    <w:basedOn w:val="Normal"/>
    <w:uiPriority w:val="34"/>
    <w:unhideWhenUsed/>
    <w:qFormat/>
    <w:rsid w:val="004247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44456">
      <w:bodyDiv w:val="1"/>
      <w:marLeft w:val="0"/>
      <w:marRight w:val="0"/>
      <w:marTop w:val="0"/>
      <w:marBottom w:val="0"/>
      <w:divBdr>
        <w:top w:val="none" w:sz="0" w:space="0" w:color="auto"/>
        <w:left w:val="none" w:sz="0" w:space="0" w:color="auto"/>
        <w:bottom w:val="none" w:sz="0" w:space="0" w:color="auto"/>
        <w:right w:val="none" w:sz="0" w:space="0" w:color="auto"/>
      </w:divBdr>
      <w:divsChild>
        <w:div w:id="1144391937">
          <w:marLeft w:val="0"/>
          <w:marRight w:val="-8940"/>
          <w:marTop w:val="0"/>
          <w:marBottom w:val="0"/>
          <w:divBdr>
            <w:top w:val="none" w:sz="0" w:space="0" w:color="auto"/>
            <w:left w:val="none" w:sz="0" w:space="0" w:color="auto"/>
            <w:bottom w:val="none" w:sz="0" w:space="0" w:color="auto"/>
            <w:right w:val="none" w:sz="0" w:space="0" w:color="auto"/>
          </w:divBdr>
        </w:div>
        <w:div w:id="1953004819">
          <w:marLeft w:val="0"/>
          <w:marRight w:val="-8940"/>
          <w:marTop w:val="0"/>
          <w:marBottom w:val="0"/>
          <w:divBdr>
            <w:top w:val="none" w:sz="0" w:space="0" w:color="auto"/>
            <w:left w:val="none" w:sz="0" w:space="0" w:color="auto"/>
            <w:bottom w:val="none" w:sz="0" w:space="0" w:color="auto"/>
            <w:right w:val="none" w:sz="0" w:space="0" w:color="auto"/>
          </w:divBdr>
        </w:div>
        <w:div w:id="2132629915">
          <w:marLeft w:val="0"/>
          <w:marRight w:val="-8940"/>
          <w:marTop w:val="0"/>
          <w:marBottom w:val="0"/>
          <w:divBdr>
            <w:top w:val="none" w:sz="0" w:space="0" w:color="auto"/>
            <w:left w:val="none" w:sz="0" w:space="0" w:color="auto"/>
            <w:bottom w:val="none" w:sz="0" w:space="0" w:color="auto"/>
            <w:right w:val="none" w:sz="0" w:space="0" w:color="auto"/>
          </w:divBdr>
        </w:div>
        <w:div w:id="561910078">
          <w:marLeft w:val="0"/>
          <w:marRight w:val="-8940"/>
          <w:marTop w:val="0"/>
          <w:marBottom w:val="0"/>
          <w:divBdr>
            <w:top w:val="none" w:sz="0" w:space="0" w:color="auto"/>
            <w:left w:val="none" w:sz="0" w:space="0" w:color="auto"/>
            <w:bottom w:val="none" w:sz="0" w:space="0" w:color="auto"/>
            <w:right w:val="none" w:sz="0" w:space="0" w:color="auto"/>
          </w:divBdr>
        </w:div>
      </w:divsChild>
    </w:div>
    <w:div w:id="49354462">
      <w:bodyDiv w:val="1"/>
      <w:marLeft w:val="0"/>
      <w:marRight w:val="0"/>
      <w:marTop w:val="0"/>
      <w:marBottom w:val="0"/>
      <w:divBdr>
        <w:top w:val="none" w:sz="0" w:space="0" w:color="auto"/>
        <w:left w:val="none" w:sz="0" w:space="0" w:color="auto"/>
        <w:bottom w:val="none" w:sz="0" w:space="0" w:color="auto"/>
        <w:right w:val="none" w:sz="0" w:space="0" w:color="auto"/>
      </w:divBdr>
      <w:divsChild>
        <w:div w:id="1308900729">
          <w:marLeft w:val="0"/>
          <w:marRight w:val="-8940"/>
          <w:marTop w:val="0"/>
          <w:marBottom w:val="0"/>
          <w:divBdr>
            <w:top w:val="none" w:sz="0" w:space="0" w:color="auto"/>
            <w:left w:val="none" w:sz="0" w:space="0" w:color="auto"/>
            <w:bottom w:val="none" w:sz="0" w:space="0" w:color="auto"/>
            <w:right w:val="none" w:sz="0" w:space="0" w:color="auto"/>
          </w:divBdr>
        </w:div>
        <w:div w:id="1547331759">
          <w:marLeft w:val="0"/>
          <w:marRight w:val="-8940"/>
          <w:marTop w:val="0"/>
          <w:marBottom w:val="0"/>
          <w:divBdr>
            <w:top w:val="none" w:sz="0" w:space="0" w:color="auto"/>
            <w:left w:val="none" w:sz="0" w:space="0" w:color="auto"/>
            <w:bottom w:val="none" w:sz="0" w:space="0" w:color="auto"/>
            <w:right w:val="none" w:sz="0" w:space="0" w:color="auto"/>
          </w:divBdr>
        </w:div>
        <w:div w:id="445006752">
          <w:marLeft w:val="0"/>
          <w:marRight w:val="-8940"/>
          <w:marTop w:val="0"/>
          <w:marBottom w:val="0"/>
          <w:divBdr>
            <w:top w:val="none" w:sz="0" w:space="0" w:color="auto"/>
            <w:left w:val="none" w:sz="0" w:space="0" w:color="auto"/>
            <w:bottom w:val="none" w:sz="0" w:space="0" w:color="auto"/>
            <w:right w:val="none" w:sz="0" w:space="0" w:color="auto"/>
          </w:divBdr>
        </w:div>
        <w:div w:id="1845975487">
          <w:marLeft w:val="0"/>
          <w:marRight w:val="-8940"/>
          <w:marTop w:val="0"/>
          <w:marBottom w:val="0"/>
          <w:divBdr>
            <w:top w:val="none" w:sz="0" w:space="0" w:color="auto"/>
            <w:left w:val="none" w:sz="0" w:space="0" w:color="auto"/>
            <w:bottom w:val="none" w:sz="0" w:space="0" w:color="auto"/>
            <w:right w:val="none" w:sz="0" w:space="0" w:color="auto"/>
          </w:divBdr>
        </w:div>
        <w:div w:id="200941790">
          <w:marLeft w:val="0"/>
          <w:marRight w:val="-8940"/>
          <w:marTop w:val="0"/>
          <w:marBottom w:val="0"/>
          <w:divBdr>
            <w:top w:val="none" w:sz="0" w:space="0" w:color="auto"/>
            <w:left w:val="none" w:sz="0" w:space="0" w:color="auto"/>
            <w:bottom w:val="none" w:sz="0" w:space="0" w:color="auto"/>
            <w:right w:val="none" w:sz="0" w:space="0" w:color="auto"/>
          </w:divBdr>
        </w:div>
        <w:div w:id="2061974279">
          <w:marLeft w:val="0"/>
          <w:marRight w:val="-8940"/>
          <w:marTop w:val="0"/>
          <w:marBottom w:val="0"/>
          <w:divBdr>
            <w:top w:val="none" w:sz="0" w:space="0" w:color="auto"/>
            <w:left w:val="none" w:sz="0" w:space="0" w:color="auto"/>
            <w:bottom w:val="none" w:sz="0" w:space="0" w:color="auto"/>
            <w:right w:val="none" w:sz="0" w:space="0" w:color="auto"/>
          </w:divBdr>
        </w:div>
        <w:div w:id="39867351">
          <w:marLeft w:val="0"/>
          <w:marRight w:val="-8940"/>
          <w:marTop w:val="0"/>
          <w:marBottom w:val="0"/>
          <w:divBdr>
            <w:top w:val="none" w:sz="0" w:space="0" w:color="auto"/>
            <w:left w:val="none" w:sz="0" w:space="0" w:color="auto"/>
            <w:bottom w:val="none" w:sz="0" w:space="0" w:color="auto"/>
            <w:right w:val="none" w:sz="0" w:space="0" w:color="auto"/>
          </w:divBdr>
        </w:div>
        <w:div w:id="2119400173">
          <w:marLeft w:val="0"/>
          <w:marRight w:val="-8940"/>
          <w:marTop w:val="0"/>
          <w:marBottom w:val="0"/>
          <w:divBdr>
            <w:top w:val="none" w:sz="0" w:space="0" w:color="auto"/>
            <w:left w:val="none" w:sz="0" w:space="0" w:color="auto"/>
            <w:bottom w:val="none" w:sz="0" w:space="0" w:color="auto"/>
            <w:right w:val="none" w:sz="0" w:space="0" w:color="auto"/>
          </w:divBdr>
        </w:div>
        <w:div w:id="354813520">
          <w:marLeft w:val="0"/>
          <w:marRight w:val="-8940"/>
          <w:marTop w:val="0"/>
          <w:marBottom w:val="0"/>
          <w:divBdr>
            <w:top w:val="none" w:sz="0" w:space="0" w:color="auto"/>
            <w:left w:val="none" w:sz="0" w:space="0" w:color="auto"/>
            <w:bottom w:val="none" w:sz="0" w:space="0" w:color="auto"/>
            <w:right w:val="none" w:sz="0" w:space="0" w:color="auto"/>
          </w:divBdr>
        </w:div>
        <w:div w:id="687215197">
          <w:marLeft w:val="0"/>
          <w:marRight w:val="-8940"/>
          <w:marTop w:val="0"/>
          <w:marBottom w:val="0"/>
          <w:divBdr>
            <w:top w:val="none" w:sz="0" w:space="0" w:color="auto"/>
            <w:left w:val="none" w:sz="0" w:space="0" w:color="auto"/>
            <w:bottom w:val="none" w:sz="0" w:space="0" w:color="auto"/>
            <w:right w:val="none" w:sz="0" w:space="0" w:color="auto"/>
          </w:divBdr>
        </w:div>
      </w:divsChild>
    </w:div>
    <w:div w:id="57827968">
      <w:bodyDiv w:val="1"/>
      <w:marLeft w:val="0"/>
      <w:marRight w:val="0"/>
      <w:marTop w:val="0"/>
      <w:marBottom w:val="0"/>
      <w:divBdr>
        <w:top w:val="none" w:sz="0" w:space="0" w:color="auto"/>
        <w:left w:val="none" w:sz="0" w:space="0" w:color="auto"/>
        <w:bottom w:val="none" w:sz="0" w:space="0" w:color="auto"/>
        <w:right w:val="none" w:sz="0" w:space="0" w:color="auto"/>
      </w:divBdr>
      <w:divsChild>
        <w:div w:id="1155074577">
          <w:marLeft w:val="0"/>
          <w:marRight w:val="-8940"/>
          <w:marTop w:val="0"/>
          <w:marBottom w:val="0"/>
          <w:divBdr>
            <w:top w:val="none" w:sz="0" w:space="0" w:color="auto"/>
            <w:left w:val="none" w:sz="0" w:space="0" w:color="auto"/>
            <w:bottom w:val="none" w:sz="0" w:space="0" w:color="auto"/>
            <w:right w:val="none" w:sz="0" w:space="0" w:color="auto"/>
          </w:divBdr>
        </w:div>
        <w:div w:id="822040235">
          <w:marLeft w:val="0"/>
          <w:marRight w:val="-8940"/>
          <w:marTop w:val="0"/>
          <w:marBottom w:val="0"/>
          <w:divBdr>
            <w:top w:val="none" w:sz="0" w:space="0" w:color="auto"/>
            <w:left w:val="none" w:sz="0" w:space="0" w:color="auto"/>
            <w:bottom w:val="none" w:sz="0" w:space="0" w:color="auto"/>
            <w:right w:val="none" w:sz="0" w:space="0" w:color="auto"/>
          </w:divBdr>
        </w:div>
      </w:divsChild>
    </w:div>
    <w:div w:id="123735782">
      <w:bodyDiv w:val="1"/>
      <w:marLeft w:val="0"/>
      <w:marRight w:val="0"/>
      <w:marTop w:val="0"/>
      <w:marBottom w:val="0"/>
      <w:divBdr>
        <w:top w:val="none" w:sz="0" w:space="0" w:color="auto"/>
        <w:left w:val="none" w:sz="0" w:space="0" w:color="auto"/>
        <w:bottom w:val="none" w:sz="0" w:space="0" w:color="auto"/>
        <w:right w:val="none" w:sz="0" w:space="0" w:color="auto"/>
      </w:divBdr>
      <w:divsChild>
        <w:div w:id="1420056816">
          <w:marLeft w:val="0"/>
          <w:marRight w:val="-8940"/>
          <w:marTop w:val="0"/>
          <w:marBottom w:val="0"/>
          <w:divBdr>
            <w:top w:val="none" w:sz="0" w:space="0" w:color="auto"/>
            <w:left w:val="none" w:sz="0" w:space="0" w:color="auto"/>
            <w:bottom w:val="none" w:sz="0" w:space="0" w:color="auto"/>
            <w:right w:val="none" w:sz="0" w:space="0" w:color="auto"/>
          </w:divBdr>
        </w:div>
      </w:divsChild>
    </w:div>
    <w:div w:id="157812267">
      <w:bodyDiv w:val="1"/>
      <w:marLeft w:val="0"/>
      <w:marRight w:val="0"/>
      <w:marTop w:val="0"/>
      <w:marBottom w:val="0"/>
      <w:divBdr>
        <w:top w:val="none" w:sz="0" w:space="0" w:color="auto"/>
        <w:left w:val="none" w:sz="0" w:space="0" w:color="auto"/>
        <w:bottom w:val="none" w:sz="0" w:space="0" w:color="auto"/>
        <w:right w:val="none" w:sz="0" w:space="0" w:color="auto"/>
      </w:divBdr>
      <w:divsChild>
        <w:div w:id="243103542">
          <w:marLeft w:val="0"/>
          <w:marRight w:val="-8940"/>
          <w:marTop w:val="0"/>
          <w:marBottom w:val="0"/>
          <w:divBdr>
            <w:top w:val="none" w:sz="0" w:space="0" w:color="auto"/>
            <w:left w:val="none" w:sz="0" w:space="0" w:color="auto"/>
            <w:bottom w:val="none" w:sz="0" w:space="0" w:color="auto"/>
            <w:right w:val="none" w:sz="0" w:space="0" w:color="auto"/>
          </w:divBdr>
        </w:div>
      </w:divsChild>
    </w:div>
    <w:div w:id="214396066">
      <w:bodyDiv w:val="1"/>
      <w:marLeft w:val="0"/>
      <w:marRight w:val="0"/>
      <w:marTop w:val="0"/>
      <w:marBottom w:val="0"/>
      <w:divBdr>
        <w:top w:val="none" w:sz="0" w:space="0" w:color="auto"/>
        <w:left w:val="none" w:sz="0" w:space="0" w:color="auto"/>
        <w:bottom w:val="none" w:sz="0" w:space="0" w:color="auto"/>
        <w:right w:val="none" w:sz="0" w:space="0" w:color="auto"/>
      </w:divBdr>
    </w:div>
    <w:div w:id="320355003">
      <w:bodyDiv w:val="1"/>
      <w:marLeft w:val="0"/>
      <w:marRight w:val="0"/>
      <w:marTop w:val="0"/>
      <w:marBottom w:val="0"/>
      <w:divBdr>
        <w:top w:val="none" w:sz="0" w:space="0" w:color="auto"/>
        <w:left w:val="none" w:sz="0" w:space="0" w:color="auto"/>
        <w:bottom w:val="none" w:sz="0" w:space="0" w:color="auto"/>
        <w:right w:val="none" w:sz="0" w:space="0" w:color="auto"/>
      </w:divBdr>
    </w:div>
    <w:div w:id="481656245">
      <w:bodyDiv w:val="1"/>
      <w:marLeft w:val="0"/>
      <w:marRight w:val="0"/>
      <w:marTop w:val="0"/>
      <w:marBottom w:val="0"/>
      <w:divBdr>
        <w:top w:val="none" w:sz="0" w:space="0" w:color="auto"/>
        <w:left w:val="none" w:sz="0" w:space="0" w:color="auto"/>
        <w:bottom w:val="none" w:sz="0" w:space="0" w:color="auto"/>
        <w:right w:val="none" w:sz="0" w:space="0" w:color="auto"/>
      </w:divBdr>
    </w:div>
    <w:div w:id="494763509">
      <w:bodyDiv w:val="1"/>
      <w:marLeft w:val="0"/>
      <w:marRight w:val="0"/>
      <w:marTop w:val="0"/>
      <w:marBottom w:val="0"/>
      <w:divBdr>
        <w:top w:val="none" w:sz="0" w:space="0" w:color="auto"/>
        <w:left w:val="none" w:sz="0" w:space="0" w:color="auto"/>
        <w:bottom w:val="none" w:sz="0" w:space="0" w:color="auto"/>
        <w:right w:val="none" w:sz="0" w:space="0" w:color="auto"/>
      </w:divBdr>
    </w:div>
    <w:div w:id="503326558">
      <w:bodyDiv w:val="1"/>
      <w:marLeft w:val="0"/>
      <w:marRight w:val="0"/>
      <w:marTop w:val="0"/>
      <w:marBottom w:val="0"/>
      <w:divBdr>
        <w:top w:val="none" w:sz="0" w:space="0" w:color="auto"/>
        <w:left w:val="none" w:sz="0" w:space="0" w:color="auto"/>
        <w:bottom w:val="none" w:sz="0" w:space="0" w:color="auto"/>
        <w:right w:val="none" w:sz="0" w:space="0" w:color="auto"/>
      </w:divBdr>
      <w:divsChild>
        <w:div w:id="1642730656">
          <w:marLeft w:val="0"/>
          <w:marRight w:val="-8940"/>
          <w:marTop w:val="0"/>
          <w:marBottom w:val="0"/>
          <w:divBdr>
            <w:top w:val="none" w:sz="0" w:space="0" w:color="auto"/>
            <w:left w:val="none" w:sz="0" w:space="0" w:color="auto"/>
            <w:bottom w:val="none" w:sz="0" w:space="0" w:color="auto"/>
            <w:right w:val="none" w:sz="0" w:space="0" w:color="auto"/>
          </w:divBdr>
        </w:div>
        <w:div w:id="1080327143">
          <w:marLeft w:val="0"/>
          <w:marRight w:val="-8940"/>
          <w:marTop w:val="0"/>
          <w:marBottom w:val="0"/>
          <w:divBdr>
            <w:top w:val="none" w:sz="0" w:space="0" w:color="auto"/>
            <w:left w:val="none" w:sz="0" w:space="0" w:color="auto"/>
            <w:bottom w:val="none" w:sz="0" w:space="0" w:color="auto"/>
            <w:right w:val="none" w:sz="0" w:space="0" w:color="auto"/>
          </w:divBdr>
        </w:div>
        <w:div w:id="1927642904">
          <w:marLeft w:val="0"/>
          <w:marRight w:val="-8940"/>
          <w:marTop w:val="0"/>
          <w:marBottom w:val="0"/>
          <w:divBdr>
            <w:top w:val="none" w:sz="0" w:space="0" w:color="auto"/>
            <w:left w:val="none" w:sz="0" w:space="0" w:color="auto"/>
            <w:bottom w:val="none" w:sz="0" w:space="0" w:color="auto"/>
            <w:right w:val="none" w:sz="0" w:space="0" w:color="auto"/>
          </w:divBdr>
        </w:div>
        <w:div w:id="1965113204">
          <w:marLeft w:val="0"/>
          <w:marRight w:val="-8940"/>
          <w:marTop w:val="0"/>
          <w:marBottom w:val="0"/>
          <w:divBdr>
            <w:top w:val="none" w:sz="0" w:space="0" w:color="auto"/>
            <w:left w:val="none" w:sz="0" w:space="0" w:color="auto"/>
            <w:bottom w:val="none" w:sz="0" w:space="0" w:color="auto"/>
            <w:right w:val="none" w:sz="0" w:space="0" w:color="auto"/>
          </w:divBdr>
        </w:div>
        <w:div w:id="1584414098">
          <w:marLeft w:val="0"/>
          <w:marRight w:val="-8940"/>
          <w:marTop w:val="0"/>
          <w:marBottom w:val="0"/>
          <w:divBdr>
            <w:top w:val="none" w:sz="0" w:space="0" w:color="auto"/>
            <w:left w:val="none" w:sz="0" w:space="0" w:color="auto"/>
            <w:bottom w:val="none" w:sz="0" w:space="0" w:color="auto"/>
            <w:right w:val="none" w:sz="0" w:space="0" w:color="auto"/>
          </w:divBdr>
        </w:div>
        <w:div w:id="784926190">
          <w:marLeft w:val="0"/>
          <w:marRight w:val="-8940"/>
          <w:marTop w:val="0"/>
          <w:marBottom w:val="0"/>
          <w:divBdr>
            <w:top w:val="none" w:sz="0" w:space="0" w:color="auto"/>
            <w:left w:val="none" w:sz="0" w:space="0" w:color="auto"/>
            <w:bottom w:val="none" w:sz="0" w:space="0" w:color="auto"/>
            <w:right w:val="none" w:sz="0" w:space="0" w:color="auto"/>
          </w:divBdr>
        </w:div>
        <w:div w:id="29571723">
          <w:marLeft w:val="0"/>
          <w:marRight w:val="-8940"/>
          <w:marTop w:val="0"/>
          <w:marBottom w:val="0"/>
          <w:divBdr>
            <w:top w:val="none" w:sz="0" w:space="0" w:color="auto"/>
            <w:left w:val="none" w:sz="0" w:space="0" w:color="auto"/>
            <w:bottom w:val="none" w:sz="0" w:space="0" w:color="auto"/>
            <w:right w:val="none" w:sz="0" w:space="0" w:color="auto"/>
          </w:divBdr>
        </w:div>
        <w:div w:id="132601810">
          <w:marLeft w:val="0"/>
          <w:marRight w:val="-8940"/>
          <w:marTop w:val="0"/>
          <w:marBottom w:val="0"/>
          <w:divBdr>
            <w:top w:val="none" w:sz="0" w:space="0" w:color="auto"/>
            <w:left w:val="none" w:sz="0" w:space="0" w:color="auto"/>
            <w:bottom w:val="none" w:sz="0" w:space="0" w:color="auto"/>
            <w:right w:val="none" w:sz="0" w:space="0" w:color="auto"/>
          </w:divBdr>
        </w:div>
        <w:div w:id="690688459">
          <w:marLeft w:val="0"/>
          <w:marRight w:val="-8940"/>
          <w:marTop w:val="0"/>
          <w:marBottom w:val="0"/>
          <w:divBdr>
            <w:top w:val="none" w:sz="0" w:space="0" w:color="auto"/>
            <w:left w:val="none" w:sz="0" w:space="0" w:color="auto"/>
            <w:bottom w:val="none" w:sz="0" w:space="0" w:color="auto"/>
            <w:right w:val="none" w:sz="0" w:space="0" w:color="auto"/>
          </w:divBdr>
        </w:div>
        <w:div w:id="554006630">
          <w:marLeft w:val="0"/>
          <w:marRight w:val="-8940"/>
          <w:marTop w:val="0"/>
          <w:marBottom w:val="0"/>
          <w:divBdr>
            <w:top w:val="none" w:sz="0" w:space="0" w:color="auto"/>
            <w:left w:val="none" w:sz="0" w:space="0" w:color="auto"/>
            <w:bottom w:val="none" w:sz="0" w:space="0" w:color="auto"/>
            <w:right w:val="none" w:sz="0" w:space="0" w:color="auto"/>
          </w:divBdr>
        </w:div>
      </w:divsChild>
    </w:div>
    <w:div w:id="578366038">
      <w:bodyDiv w:val="1"/>
      <w:marLeft w:val="0"/>
      <w:marRight w:val="0"/>
      <w:marTop w:val="0"/>
      <w:marBottom w:val="0"/>
      <w:divBdr>
        <w:top w:val="none" w:sz="0" w:space="0" w:color="auto"/>
        <w:left w:val="none" w:sz="0" w:space="0" w:color="auto"/>
        <w:bottom w:val="none" w:sz="0" w:space="0" w:color="auto"/>
        <w:right w:val="none" w:sz="0" w:space="0" w:color="auto"/>
      </w:divBdr>
    </w:div>
    <w:div w:id="637997858">
      <w:bodyDiv w:val="1"/>
      <w:marLeft w:val="0"/>
      <w:marRight w:val="0"/>
      <w:marTop w:val="0"/>
      <w:marBottom w:val="0"/>
      <w:divBdr>
        <w:top w:val="none" w:sz="0" w:space="0" w:color="auto"/>
        <w:left w:val="none" w:sz="0" w:space="0" w:color="auto"/>
        <w:bottom w:val="none" w:sz="0" w:space="0" w:color="auto"/>
        <w:right w:val="none" w:sz="0" w:space="0" w:color="auto"/>
      </w:divBdr>
      <w:divsChild>
        <w:div w:id="2140955281">
          <w:marLeft w:val="0"/>
          <w:marRight w:val="-8940"/>
          <w:marTop w:val="0"/>
          <w:marBottom w:val="0"/>
          <w:divBdr>
            <w:top w:val="none" w:sz="0" w:space="0" w:color="auto"/>
            <w:left w:val="none" w:sz="0" w:space="0" w:color="auto"/>
            <w:bottom w:val="none" w:sz="0" w:space="0" w:color="auto"/>
            <w:right w:val="none" w:sz="0" w:space="0" w:color="auto"/>
          </w:divBdr>
        </w:div>
        <w:div w:id="2035419301">
          <w:marLeft w:val="0"/>
          <w:marRight w:val="-8940"/>
          <w:marTop w:val="0"/>
          <w:marBottom w:val="0"/>
          <w:divBdr>
            <w:top w:val="none" w:sz="0" w:space="0" w:color="auto"/>
            <w:left w:val="none" w:sz="0" w:space="0" w:color="auto"/>
            <w:bottom w:val="none" w:sz="0" w:space="0" w:color="auto"/>
            <w:right w:val="none" w:sz="0" w:space="0" w:color="auto"/>
          </w:divBdr>
        </w:div>
        <w:div w:id="677394282">
          <w:marLeft w:val="0"/>
          <w:marRight w:val="-8940"/>
          <w:marTop w:val="0"/>
          <w:marBottom w:val="0"/>
          <w:divBdr>
            <w:top w:val="none" w:sz="0" w:space="0" w:color="auto"/>
            <w:left w:val="none" w:sz="0" w:space="0" w:color="auto"/>
            <w:bottom w:val="none" w:sz="0" w:space="0" w:color="auto"/>
            <w:right w:val="none" w:sz="0" w:space="0" w:color="auto"/>
          </w:divBdr>
        </w:div>
        <w:div w:id="1822848569">
          <w:marLeft w:val="0"/>
          <w:marRight w:val="-8940"/>
          <w:marTop w:val="0"/>
          <w:marBottom w:val="0"/>
          <w:divBdr>
            <w:top w:val="none" w:sz="0" w:space="0" w:color="auto"/>
            <w:left w:val="none" w:sz="0" w:space="0" w:color="auto"/>
            <w:bottom w:val="none" w:sz="0" w:space="0" w:color="auto"/>
            <w:right w:val="none" w:sz="0" w:space="0" w:color="auto"/>
          </w:divBdr>
        </w:div>
        <w:div w:id="445387568">
          <w:marLeft w:val="0"/>
          <w:marRight w:val="-8940"/>
          <w:marTop w:val="0"/>
          <w:marBottom w:val="0"/>
          <w:divBdr>
            <w:top w:val="none" w:sz="0" w:space="0" w:color="auto"/>
            <w:left w:val="none" w:sz="0" w:space="0" w:color="auto"/>
            <w:bottom w:val="none" w:sz="0" w:space="0" w:color="auto"/>
            <w:right w:val="none" w:sz="0" w:space="0" w:color="auto"/>
          </w:divBdr>
        </w:div>
      </w:divsChild>
    </w:div>
    <w:div w:id="714357618">
      <w:bodyDiv w:val="1"/>
      <w:marLeft w:val="0"/>
      <w:marRight w:val="0"/>
      <w:marTop w:val="0"/>
      <w:marBottom w:val="0"/>
      <w:divBdr>
        <w:top w:val="none" w:sz="0" w:space="0" w:color="auto"/>
        <w:left w:val="none" w:sz="0" w:space="0" w:color="auto"/>
        <w:bottom w:val="none" w:sz="0" w:space="0" w:color="auto"/>
        <w:right w:val="none" w:sz="0" w:space="0" w:color="auto"/>
      </w:divBdr>
      <w:divsChild>
        <w:div w:id="1276136903">
          <w:marLeft w:val="0"/>
          <w:marRight w:val="-8940"/>
          <w:marTop w:val="0"/>
          <w:marBottom w:val="0"/>
          <w:divBdr>
            <w:top w:val="none" w:sz="0" w:space="0" w:color="auto"/>
            <w:left w:val="none" w:sz="0" w:space="0" w:color="auto"/>
            <w:bottom w:val="none" w:sz="0" w:space="0" w:color="auto"/>
            <w:right w:val="none" w:sz="0" w:space="0" w:color="auto"/>
          </w:divBdr>
        </w:div>
        <w:div w:id="1657296966">
          <w:marLeft w:val="0"/>
          <w:marRight w:val="-8940"/>
          <w:marTop w:val="0"/>
          <w:marBottom w:val="0"/>
          <w:divBdr>
            <w:top w:val="none" w:sz="0" w:space="0" w:color="auto"/>
            <w:left w:val="none" w:sz="0" w:space="0" w:color="auto"/>
            <w:bottom w:val="none" w:sz="0" w:space="0" w:color="auto"/>
            <w:right w:val="none" w:sz="0" w:space="0" w:color="auto"/>
          </w:divBdr>
        </w:div>
      </w:divsChild>
    </w:div>
    <w:div w:id="757140978">
      <w:bodyDiv w:val="1"/>
      <w:marLeft w:val="0"/>
      <w:marRight w:val="0"/>
      <w:marTop w:val="0"/>
      <w:marBottom w:val="0"/>
      <w:divBdr>
        <w:top w:val="none" w:sz="0" w:space="0" w:color="auto"/>
        <w:left w:val="none" w:sz="0" w:space="0" w:color="auto"/>
        <w:bottom w:val="none" w:sz="0" w:space="0" w:color="auto"/>
        <w:right w:val="none" w:sz="0" w:space="0" w:color="auto"/>
      </w:divBdr>
    </w:div>
    <w:div w:id="913053328">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065834401">
      <w:bodyDiv w:val="1"/>
      <w:marLeft w:val="0"/>
      <w:marRight w:val="0"/>
      <w:marTop w:val="0"/>
      <w:marBottom w:val="0"/>
      <w:divBdr>
        <w:top w:val="none" w:sz="0" w:space="0" w:color="auto"/>
        <w:left w:val="none" w:sz="0" w:space="0" w:color="auto"/>
        <w:bottom w:val="none" w:sz="0" w:space="0" w:color="auto"/>
        <w:right w:val="none" w:sz="0" w:space="0" w:color="auto"/>
      </w:divBdr>
    </w:div>
    <w:div w:id="1282803826">
      <w:bodyDiv w:val="1"/>
      <w:marLeft w:val="0"/>
      <w:marRight w:val="0"/>
      <w:marTop w:val="0"/>
      <w:marBottom w:val="0"/>
      <w:divBdr>
        <w:top w:val="none" w:sz="0" w:space="0" w:color="auto"/>
        <w:left w:val="none" w:sz="0" w:space="0" w:color="auto"/>
        <w:bottom w:val="none" w:sz="0" w:space="0" w:color="auto"/>
        <w:right w:val="none" w:sz="0" w:space="0" w:color="auto"/>
      </w:divBdr>
      <w:divsChild>
        <w:div w:id="775754259">
          <w:marLeft w:val="0"/>
          <w:marRight w:val="-8940"/>
          <w:marTop w:val="0"/>
          <w:marBottom w:val="0"/>
          <w:divBdr>
            <w:top w:val="none" w:sz="0" w:space="0" w:color="auto"/>
            <w:left w:val="none" w:sz="0" w:space="0" w:color="auto"/>
            <w:bottom w:val="none" w:sz="0" w:space="0" w:color="auto"/>
            <w:right w:val="none" w:sz="0" w:space="0" w:color="auto"/>
          </w:divBdr>
        </w:div>
        <w:div w:id="2017144959">
          <w:marLeft w:val="0"/>
          <w:marRight w:val="-8940"/>
          <w:marTop w:val="0"/>
          <w:marBottom w:val="0"/>
          <w:divBdr>
            <w:top w:val="none" w:sz="0" w:space="0" w:color="auto"/>
            <w:left w:val="none" w:sz="0" w:space="0" w:color="auto"/>
            <w:bottom w:val="none" w:sz="0" w:space="0" w:color="auto"/>
            <w:right w:val="none" w:sz="0" w:space="0" w:color="auto"/>
          </w:divBdr>
        </w:div>
        <w:div w:id="71439506">
          <w:marLeft w:val="0"/>
          <w:marRight w:val="-8940"/>
          <w:marTop w:val="0"/>
          <w:marBottom w:val="0"/>
          <w:divBdr>
            <w:top w:val="none" w:sz="0" w:space="0" w:color="auto"/>
            <w:left w:val="none" w:sz="0" w:space="0" w:color="auto"/>
            <w:bottom w:val="none" w:sz="0" w:space="0" w:color="auto"/>
            <w:right w:val="none" w:sz="0" w:space="0" w:color="auto"/>
          </w:divBdr>
        </w:div>
        <w:div w:id="822888764">
          <w:marLeft w:val="0"/>
          <w:marRight w:val="-8940"/>
          <w:marTop w:val="0"/>
          <w:marBottom w:val="0"/>
          <w:divBdr>
            <w:top w:val="none" w:sz="0" w:space="0" w:color="auto"/>
            <w:left w:val="none" w:sz="0" w:space="0" w:color="auto"/>
            <w:bottom w:val="none" w:sz="0" w:space="0" w:color="auto"/>
            <w:right w:val="none" w:sz="0" w:space="0" w:color="auto"/>
          </w:divBdr>
        </w:div>
        <w:div w:id="490409491">
          <w:marLeft w:val="0"/>
          <w:marRight w:val="-8940"/>
          <w:marTop w:val="0"/>
          <w:marBottom w:val="0"/>
          <w:divBdr>
            <w:top w:val="none" w:sz="0" w:space="0" w:color="auto"/>
            <w:left w:val="none" w:sz="0" w:space="0" w:color="auto"/>
            <w:bottom w:val="none" w:sz="0" w:space="0" w:color="auto"/>
            <w:right w:val="none" w:sz="0" w:space="0" w:color="auto"/>
          </w:divBdr>
        </w:div>
        <w:div w:id="2143040667">
          <w:marLeft w:val="0"/>
          <w:marRight w:val="-8940"/>
          <w:marTop w:val="0"/>
          <w:marBottom w:val="0"/>
          <w:divBdr>
            <w:top w:val="none" w:sz="0" w:space="0" w:color="auto"/>
            <w:left w:val="none" w:sz="0" w:space="0" w:color="auto"/>
            <w:bottom w:val="none" w:sz="0" w:space="0" w:color="auto"/>
            <w:right w:val="none" w:sz="0" w:space="0" w:color="auto"/>
          </w:divBdr>
        </w:div>
        <w:div w:id="624894525">
          <w:marLeft w:val="0"/>
          <w:marRight w:val="-8940"/>
          <w:marTop w:val="0"/>
          <w:marBottom w:val="0"/>
          <w:divBdr>
            <w:top w:val="none" w:sz="0" w:space="0" w:color="auto"/>
            <w:left w:val="none" w:sz="0" w:space="0" w:color="auto"/>
            <w:bottom w:val="none" w:sz="0" w:space="0" w:color="auto"/>
            <w:right w:val="none" w:sz="0" w:space="0" w:color="auto"/>
          </w:divBdr>
        </w:div>
        <w:div w:id="155582717">
          <w:marLeft w:val="0"/>
          <w:marRight w:val="-8940"/>
          <w:marTop w:val="0"/>
          <w:marBottom w:val="0"/>
          <w:divBdr>
            <w:top w:val="none" w:sz="0" w:space="0" w:color="auto"/>
            <w:left w:val="none" w:sz="0" w:space="0" w:color="auto"/>
            <w:bottom w:val="none" w:sz="0" w:space="0" w:color="auto"/>
            <w:right w:val="none" w:sz="0" w:space="0" w:color="auto"/>
          </w:divBdr>
        </w:div>
        <w:div w:id="1797064320">
          <w:marLeft w:val="0"/>
          <w:marRight w:val="-8940"/>
          <w:marTop w:val="0"/>
          <w:marBottom w:val="0"/>
          <w:divBdr>
            <w:top w:val="none" w:sz="0" w:space="0" w:color="auto"/>
            <w:left w:val="none" w:sz="0" w:space="0" w:color="auto"/>
            <w:bottom w:val="none" w:sz="0" w:space="0" w:color="auto"/>
            <w:right w:val="none" w:sz="0" w:space="0" w:color="auto"/>
          </w:divBdr>
        </w:div>
        <w:div w:id="1483308406">
          <w:marLeft w:val="0"/>
          <w:marRight w:val="-8940"/>
          <w:marTop w:val="0"/>
          <w:marBottom w:val="0"/>
          <w:divBdr>
            <w:top w:val="none" w:sz="0" w:space="0" w:color="auto"/>
            <w:left w:val="none" w:sz="0" w:space="0" w:color="auto"/>
            <w:bottom w:val="none" w:sz="0" w:space="0" w:color="auto"/>
            <w:right w:val="none" w:sz="0" w:space="0" w:color="auto"/>
          </w:divBdr>
        </w:div>
      </w:divsChild>
    </w:div>
    <w:div w:id="1329675164">
      <w:bodyDiv w:val="1"/>
      <w:marLeft w:val="0"/>
      <w:marRight w:val="0"/>
      <w:marTop w:val="0"/>
      <w:marBottom w:val="0"/>
      <w:divBdr>
        <w:top w:val="none" w:sz="0" w:space="0" w:color="auto"/>
        <w:left w:val="none" w:sz="0" w:space="0" w:color="auto"/>
        <w:bottom w:val="none" w:sz="0" w:space="0" w:color="auto"/>
        <w:right w:val="none" w:sz="0" w:space="0" w:color="auto"/>
      </w:divBdr>
      <w:divsChild>
        <w:div w:id="1222668393">
          <w:marLeft w:val="0"/>
          <w:marRight w:val="-8940"/>
          <w:marTop w:val="0"/>
          <w:marBottom w:val="0"/>
          <w:divBdr>
            <w:top w:val="none" w:sz="0" w:space="0" w:color="auto"/>
            <w:left w:val="none" w:sz="0" w:space="0" w:color="auto"/>
            <w:bottom w:val="none" w:sz="0" w:space="0" w:color="auto"/>
            <w:right w:val="none" w:sz="0" w:space="0" w:color="auto"/>
          </w:divBdr>
        </w:div>
        <w:div w:id="561865417">
          <w:marLeft w:val="0"/>
          <w:marRight w:val="-8940"/>
          <w:marTop w:val="0"/>
          <w:marBottom w:val="0"/>
          <w:divBdr>
            <w:top w:val="none" w:sz="0" w:space="0" w:color="auto"/>
            <w:left w:val="none" w:sz="0" w:space="0" w:color="auto"/>
            <w:bottom w:val="none" w:sz="0" w:space="0" w:color="auto"/>
            <w:right w:val="none" w:sz="0" w:space="0" w:color="auto"/>
          </w:divBdr>
        </w:div>
      </w:divsChild>
    </w:div>
    <w:div w:id="1357971686">
      <w:bodyDiv w:val="1"/>
      <w:marLeft w:val="0"/>
      <w:marRight w:val="0"/>
      <w:marTop w:val="0"/>
      <w:marBottom w:val="0"/>
      <w:divBdr>
        <w:top w:val="none" w:sz="0" w:space="0" w:color="auto"/>
        <w:left w:val="none" w:sz="0" w:space="0" w:color="auto"/>
        <w:bottom w:val="none" w:sz="0" w:space="0" w:color="auto"/>
        <w:right w:val="none" w:sz="0" w:space="0" w:color="auto"/>
      </w:divBdr>
      <w:divsChild>
        <w:div w:id="994647091">
          <w:marLeft w:val="0"/>
          <w:marRight w:val="-8940"/>
          <w:marTop w:val="0"/>
          <w:marBottom w:val="0"/>
          <w:divBdr>
            <w:top w:val="none" w:sz="0" w:space="0" w:color="auto"/>
            <w:left w:val="none" w:sz="0" w:space="0" w:color="auto"/>
            <w:bottom w:val="none" w:sz="0" w:space="0" w:color="auto"/>
            <w:right w:val="none" w:sz="0" w:space="0" w:color="auto"/>
          </w:divBdr>
        </w:div>
      </w:divsChild>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14426260">
      <w:bodyDiv w:val="1"/>
      <w:marLeft w:val="0"/>
      <w:marRight w:val="0"/>
      <w:marTop w:val="0"/>
      <w:marBottom w:val="0"/>
      <w:divBdr>
        <w:top w:val="none" w:sz="0" w:space="0" w:color="auto"/>
        <w:left w:val="none" w:sz="0" w:space="0" w:color="auto"/>
        <w:bottom w:val="none" w:sz="0" w:space="0" w:color="auto"/>
        <w:right w:val="none" w:sz="0" w:space="0" w:color="auto"/>
      </w:divBdr>
      <w:divsChild>
        <w:div w:id="2075422123">
          <w:marLeft w:val="0"/>
          <w:marRight w:val="-8940"/>
          <w:marTop w:val="0"/>
          <w:marBottom w:val="0"/>
          <w:divBdr>
            <w:top w:val="none" w:sz="0" w:space="0" w:color="auto"/>
            <w:left w:val="none" w:sz="0" w:space="0" w:color="auto"/>
            <w:bottom w:val="none" w:sz="0" w:space="0" w:color="auto"/>
            <w:right w:val="none" w:sz="0" w:space="0" w:color="auto"/>
          </w:divBdr>
        </w:div>
        <w:div w:id="1630432619">
          <w:marLeft w:val="0"/>
          <w:marRight w:val="-8940"/>
          <w:marTop w:val="0"/>
          <w:marBottom w:val="0"/>
          <w:divBdr>
            <w:top w:val="none" w:sz="0" w:space="0" w:color="auto"/>
            <w:left w:val="none" w:sz="0" w:space="0" w:color="auto"/>
            <w:bottom w:val="none" w:sz="0" w:space="0" w:color="auto"/>
            <w:right w:val="none" w:sz="0" w:space="0" w:color="auto"/>
          </w:divBdr>
        </w:div>
      </w:divsChild>
    </w:div>
    <w:div w:id="1419014910">
      <w:bodyDiv w:val="1"/>
      <w:marLeft w:val="0"/>
      <w:marRight w:val="0"/>
      <w:marTop w:val="0"/>
      <w:marBottom w:val="0"/>
      <w:divBdr>
        <w:top w:val="none" w:sz="0" w:space="0" w:color="auto"/>
        <w:left w:val="none" w:sz="0" w:space="0" w:color="auto"/>
        <w:bottom w:val="none" w:sz="0" w:space="0" w:color="auto"/>
        <w:right w:val="none" w:sz="0" w:space="0" w:color="auto"/>
      </w:divBdr>
      <w:divsChild>
        <w:div w:id="946735724">
          <w:marLeft w:val="0"/>
          <w:marRight w:val="-8940"/>
          <w:marTop w:val="0"/>
          <w:marBottom w:val="0"/>
          <w:divBdr>
            <w:top w:val="none" w:sz="0" w:space="0" w:color="auto"/>
            <w:left w:val="none" w:sz="0" w:space="0" w:color="auto"/>
            <w:bottom w:val="none" w:sz="0" w:space="0" w:color="auto"/>
            <w:right w:val="none" w:sz="0" w:space="0" w:color="auto"/>
          </w:divBdr>
        </w:div>
      </w:divsChild>
    </w:div>
    <w:div w:id="1428766274">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581796261">
      <w:bodyDiv w:val="1"/>
      <w:marLeft w:val="0"/>
      <w:marRight w:val="0"/>
      <w:marTop w:val="0"/>
      <w:marBottom w:val="0"/>
      <w:divBdr>
        <w:top w:val="none" w:sz="0" w:space="0" w:color="auto"/>
        <w:left w:val="none" w:sz="0" w:space="0" w:color="auto"/>
        <w:bottom w:val="none" w:sz="0" w:space="0" w:color="auto"/>
        <w:right w:val="none" w:sz="0" w:space="0" w:color="auto"/>
      </w:divBdr>
    </w:div>
    <w:div w:id="1635213477">
      <w:bodyDiv w:val="1"/>
      <w:marLeft w:val="0"/>
      <w:marRight w:val="0"/>
      <w:marTop w:val="0"/>
      <w:marBottom w:val="0"/>
      <w:divBdr>
        <w:top w:val="none" w:sz="0" w:space="0" w:color="auto"/>
        <w:left w:val="none" w:sz="0" w:space="0" w:color="auto"/>
        <w:bottom w:val="none" w:sz="0" w:space="0" w:color="auto"/>
        <w:right w:val="none" w:sz="0" w:space="0" w:color="auto"/>
      </w:divBdr>
    </w:div>
    <w:div w:id="1670254777">
      <w:bodyDiv w:val="1"/>
      <w:marLeft w:val="0"/>
      <w:marRight w:val="0"/>
      <w:marTop w:val="0"/>
      <w:marBottom w:val="0"/>
      <w:divBdr>
        <w:top w:val="none" w:sz="0" w:space="0" w:color="auto"/>
        <w:left w:val="none" w:sz="0" w:space="0" w:color="auto"/>
        <w:bottom w:val="none" w:sz="0" w:space="0" w:color="auto"/>
        <w:right w:val="none" w:sz="0" w:space="0" w:color="auto"/>
      </w:divBdr>
      <w:divsChild>
        <w:div w:id="1899248089">
          <w:marLeft w:val="0"/>
          <w:marRight w:val="-8940"/>
          <w:marTop w:val="0"/>
          <w:marBottom w:val="0"/>
          <w:divBdr>
            <w:top w:val="none" w:sz="0" w:space="0" w:color="auto"/>
            <w:left w:val="none" w:sz="0" w:space="0" w:color="auto"/>
            <w:bottom w:val="none" w:sz="0" w:space="0" w:color="auto"/>
            <w:right w:val="none" w:sz="0" w:space="0" w:color="auto"/>
          </w:divBdr>
        </w:div>
      </w:divsChild>
    </w:div>
    <w:div w:id="1702508827">
      <w:bodyDiv w:val="1"/>
      <w:marLeft w:val="0"/>
      <w:marRight w:val="0"/>
      <w:marTop w:val="0"/>
      <w:marBottom w:val="0"/>
      <w:divBdr>
        <w:top w:val="none" w:sz="0" w:space="0" w:color="auto"/>
        <w:left w:val="none" w:sz="0" w:space="0" w:color="auto"/>
        <w:bottom w:val="none" w:sz="0" w:space="0" w:color="auto"/>
        <w:right w:val="none" w:sz="0" w:space="0" w:color="auto"/>
      </w:divBdr>
    </w:div>
    <w:div w:id="1809399608">
      <w:bodyDiv w:val="1"/>
      <w:marLeft w:val="0"/>
      <w:marRight w:val="0"/>
      <w:marTop w:val="0"/>
      <w:marBottom w:val="0"/>
      <w:divBdr>
        <w:top w:val="none" w:sz="0" w:space="0" w:color="auto"/>
        <w:left w:val="none" w:sz="0" w:space="0" w:color="auto"/>
        <w:bottom w:val="none" w:sz="0" w:space="0" w:color="auto"/>
        <w:right w:val="none" w:sz="0" w:space="0" w:color="auto"/>
      </w:divBdr>
    </w:div>
    <w:div w:id="1811631329">
      <w:bodyDiv w:val="1"/>
      <w:marLeft w:val="0"/>
      <w:marRight w:val="0"/>
      <w:marTop w:val="0"/>
      <w:marBottom w:val="0"/>
      <w:divBdr>
        <w:top w:val="none" w:sz="0" w:space="0" w:color="auto"/>
        <w:left w:val="none" w:sz="0" w:space="0" w:color="auto"/>
        <w:bottom w:val="none" w:sz="0" w:space="0" w:color="auto"/>
        <w:right w:val="none" w:sz="0" w:space="0" w:color="auto"/>
      </w:divBdr>
    </w:div>
    <w:div w:id="1814518737">
      <w:bodyDiv w:val="1"/>
      <w:marLeft w:val="0"/>
      <w:marRight w:val="0"/>
      <w:marTop w:val="0"/>
      <w:marBottom w:val="0"/>
      <w:divBdr>
        <w:top w:val="none" w:sz="0" w:space="0" w:color="auto"/>
        <w:left w:val="none" w:sz="0" w:space="0" w:color="auto"/>
        <w:bottom w:val="none" w:sz="0" w:space="0" w:color="auto"/>
        <w:right w:val="none" w:sz="0" w:space="0" w:color="auto"/>
      </w:divBdr>
      <w:divsChild>
        <w:div w:id="129985479">
          <w:marLeft w:val="0"/>
          <w:marRight w:val="-8940"/>
          <w:marTop w:val="0"/>
          <w:marBottom w:val="0"/>
          <w:divBdr>
            <w:top w:val="none" w:sz="0" w:space="0" w:color="auto"/>
            <w:left w:val="none" w:sz="0" w:space="0" w:color="auto"/>
            <w:bottom w:val="none" w:sz="0" w:space="0" w:color="auto"/>
            <w:right w:val="none" w:sz="0" w:space="0" w:color="auto"/>
          </w:divBdr>
        </w:div>
      </w:divsChild>
    </w:div>
    <w:div w:id="1841190496">
      <w:bodyDiv w:val="1"/>
      <w:marLeft w:val="0"/>
      <w:marRight w:val="0"/>
      <w:marTop w:val="0"/>
      <w:marBottom w:val="0"/>
      <w:divBdr>
        <w:top w:val="none" w:sz="0" w:space="0" w:color="auto"/>
        <w:left w:val="none" w:sz="0" w:space="0" w:color="auto"/>
        <w:bottom w:val="none" w:sz="0" w:space="0" w:color="auto"/>
        <w:right w:val="none" w:sz="0" w:space="0" w:color="auto"/>
      </w:divBdr>
    </w:div>
    <w:div w:id="1915360162">
      <w:bodyDiv w:val="1"/>
      <w:marLeft w:val="0"/>
      <w:marRight w:val="0"/>
      <w:marTop w:val="0"/>
      <w:marBottom w:val="0"/>
      <w:divBdr>
        <w:top w:val="none" w:sz="0" w:space="0" w:color="auto"/>
        <w:left w:val="none" w:sz="0" w:space="0" w:color="auto"/>
        <w:bottom w:val="none" w:sz="0" w:space="0" w:color="auto"/>
        <w:right w:val="none" w:sz="0" w:space="0" w:color="auto"/>
      </w:divBdr>
    </w:div>
    <w:div w:id="1936133692">
      <w:bodyDiv w:val="1"/>
      <w:marLeft w:val="0"/>
      <w:marRight w:val="0"/>
      <w:marTop w:val="0"/>
      <w:marBottom w:val="0"/>
      <w:divBdr>
        <w:top w:val="none" w:sz="0" w:space="0" w:color="auto"/>
        <w:left w:val="none" w:sz="0" w:space="0" w:color="auto"/>
        <w:bottom w:val="none" w:sz="0" w:space="0" w:color="auto"/>
        <w:right w:val="none" w:sz="0" w:space="0" w:color="auto"/>
      </w:divBdr>
    </w:div>
    <w:div w:id="1937713350">
      <w:bodyDiv w:val="1"/>
      <w:marLeft w:val="0"/>
      <w:marRight w:val="0"/>
      <w:marTop w:val="0"/>
      <w:marBottom w:val="0"/>
      <w:divBdr>
        <w:top w:val="none" w:sz="0" w:space="0" w:color="auto"/>
        <w:left w:val="none" w:sz="0" w:space="0" w:color="auto"/>
        <w:bottom w:val="none" w:sz="0" w:space="0" w:color="auto"/>
        <w:right w:val="none" w:sz="0" w:space="0" w:color="auto"/>
      </w:divBdr>
    </w:div>
    <w:div w:id="1995254045">
      <w:bodyDiv w:val="1"/>
      <w:marLeft w:val="0"/>
      <w:marRight w:val="0"/>
      <w:marTop w:val="0"/>
      <w:marBottom w:val="0"/>
      <w:divBdr>
        <w:top w:val="none" w:sz="0" w:space="0" w:color="auto"/>
        <w:left w:val="none" w:sz="0" w:space="0" w:color="auto"/>
        <w:bottom w:val="none" w:sz="0" w:space="0" w:color="auto"/>
        <w:right w:val="none" w:sz="0" w:space="0" w:color="auto"/>
      </w:divBdr>
      <w:divsChild>
        <w:div w:id="899175827">
          <w:marLeft w:val="0"/>
          <w:marRight w:val="-8940"/>
          <w:marTop w:val="0"/>
          <w:marBottom w:val="0"/>
          <w:divBdr>
            <w:top w:val="none" w:sz="0" w:space="0" w:color="auto"/>
            <w:left w:val="none" w:sz="0" w:space="0" w:color="auto"/>
            <w:bottom w:val="none" w:sz="0" w:space="0" w:color="auto"/>
            <w:right w:val="none" w:sz="0" w:space="0" w:color="auto"/>
          </w:divBdr>
        </w:div>
        <w:div w:id="70781405">
          <w:marLeft w:val="0"/>
          <w:marRight w:val="-8940"/>
          <w:marTop w:val="0"/>
          <w:marBottom w:val="0"/>
          <w:divBdr>
            <w:top w:val="none" w:sz="0" w:space="0" w:color="auto"/>
            <w:left w:val="none" w:sz="0" w:space="0" w:color="auto"/>
            <w:bottom w:val="none" w:sz="0" w:space="0" w:color="auto"/>
            <w:right w:val="none" w:sz="0" w:space="0" w:color="auto"/>
          </w:divBdr>
        </w:div>
      </w:divsChild>
    </w:div>
    <w:div w:id="2070179559">
      <w:bodyDiv w:val="1"/>
      <w:marLeft w:val="0"/>
      <w:marRight w:val="0"/>
      <w:marTop w:val="0"/>
      <w:marBottom w:val="0"/>
      <w:divBdr>
        <w:top w:val="none" w:sz="0" w:space="0" w:color="auto"/>
        <w:left w:val="none" w:sz="0" w:space="0" w:color="auto"/>
        <w:bottom w:val="none" w:sz="0" w:space="0" w:color="auto"/>
        <w:right w:val="none" w:sz="0" w:space="0" w:color="auto"/>
      </w:divBdr>
    </w:div>
    <w:div w:id="209612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van/Library/Containers/com.microsoft.Word/Data/Library/Application%20Support/Microsoft/Office/16.0/DTS/Search/%7bEB255BD7-064F-5545-8D9A-C3D3EEF80B73%7dtf0392359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9F1752B579C614880FDB9EE86DDC498"/>
        <w:category>
          <w:name w:val="General"/>
          <w:gallery w:val="placeholder"/>
        </w:category>
        <w:types>
          <w:type w:val="bbPlcHdr"/>
        </w:types>
        <w:behaviors>
          <w:behavior w:val="content"/>
        </w:behaviors>
        <w:guid w:val="{19FF23F6-FCCA-D848-BCAD-EA38FEC09798}"/>
      </w:docPartPr>
      <w:docPartBody>
        <w:p w:rsidR="00EE688A" w:rsidRDefault="00794952">
          <w:pPr>
            <w:pStyle w:val="69F1752B579C614880FDB9EE86DDC498"/>
          </w:pPr>
          <w:r>
            <w:t>Company Address</w:t>
          </w:r>
        </w:p>
      </w:docPartBody>
    </w:docPart>
    <w:docPart>
      <w:docPartPr>
        <w:name w:val="414DBD323E458444B6C7CE0A7EAF3B80"/>
        <w:category>
          <w:name w:val="General"/>
          <w:gallery w:val="placeholder"/>
        </w:category>
        <w:types>
          <w:type w:val="bbPlcHdr"/>
        </w:types>
        <w:behaviors>
          <w:behavior w:val="content"/>
        </w:behaviors>
        <w:guid w:val="{E9239E5B-A3D0-1745-B1EA-FB567FDEAB32}"/>
      </w:docPartPr>
      <w:docPartBody>
        <w:p w:rsidR="00EE688A" w:rsidRDefault="00794952">
          <w:pPr>
            <w:pStyle w:val="414DBD323E458444B6C7CE0A7EAF3B80"/>
          </w:pPr>
          <w:r>
            <w:t>City, ST  ZIP Code</w:t>
          </w:r>
        </w:p>
      </w:docPartBody>
    </w:docPart>
    <w:docPart>
      <w:docPartPr>
        <w:name w:val="3FBCE5134989B74AA21E02176151140B"/>
        <w:category>
          <w:name w:val="General"/>
          <w:gallery w:val="placeholder"/>
        </w:category>
        <w:types>
          <w:type w:val="bbPlcHdr"/>
        </w:types>
        <w:behaviors>
          <w:behavior w:val="content"/>
        </w:behaviors>
        <w:guid w:val="{8A75507D-16AD-DE4F-A3AB-93AB2D690B53}"/>
      </w:docPartPr>
      <w:docPartBody>
        <w:p w:rsidR="00EE688A" w:rsidRDefault="00794952">
          <w:pPr>
            <w:pStyle w:val="3FBCE5134989B74AA21E02176151140B"/>
          </w:pPr>
          <w:r>
            <w:t>SOW</w:t>
          </w:r>
        </w:p>
      </w:docPartBody>
    </w:docPart>
    <w:docPart>
      <w:docPartPr>
        <w:name w:val="50351F6364585E458460DFA5086028EE"/>
        <w:category>
          <w:name w:val="General"/>
          <w:gallery w:val="placeholder"/>
        </w:category>
        <w:types>
          <w:type w:val="bbPlcHdr"/>
        </w:types>
        <w:behaviors>
          <w:behavior w:val="content"/>
        </w:behaviors>
        <w:guid w:val="{F3753FC1-0C86-394B-BA67-507106DA5646}"/>
      </w:docPartPr>
      <w:docPartBody>
        <w:p w:rsidR="00EE688A" w:rsidRDefault="00794952">
          <w:pPr>
            <w:pStyle w:val="50351F6364585E458460DFA5086028EE"/>
          </w:pPr>
          <w:r>
            <w:rPr>
              <w:rStyle w:val="PlaceholderText"/>
            </w:rPr>
            <w:t>000</w:t>
          </w:r>
        </w:p>
      </w:docPartBody>
    </w:docPart>
    <w:docPart>
      <w:docPartPr>
        <w:name w:val="DBCC46FF1999034CABE6C3EA9D76B3AD"/>
        <w:category>
          <w:name w:val="General"/>
          <w:gallery w:val="placeholder"/>
        </w:category>
        <w:types>
          <w:type w:val="bbPlcHdr"/>
        </w:types>
        <w:behaviors>
          <w:behavior w:val="content"/>
        </w:behaviors>
        <w:guid w:val="{FF97BB0E-FFFB-1F41-ABEB-21709473B18A}"/>
      </w:docPartPr>
      <w:docPartBody>
        <w:p w:rsidR="00EE688A" w:rsidRDefault="00794952">
          <w:pPr>
            <w:pStyle w:val="DBCC46FF1999034CABE6C3EA9D76B3AD"/>
          </w:pPr>
          <w:r>
            <w:t>Statement of Work</w:t>
          </w:r>
        </w:p>
      </w:docPartBody>
    </w:docPart>
    <w:docPart>
      <w:docPartPr>
        <w:name w:val="F9775EDA0833DE428907287C671DF0F2"/>
        <w:category>
          <w:name w:val="General"/>
          <w:gallery w:val="placeholder"/>
        </w:category>
        <w:types>
          <w:type w:val="bbPlcHdr"/>
        </w:types>
        <w:behaviors>
          <w:behavior w:val="content"/>
        </w:behaviors>
        <w:guid w:val="{FB492C4F-50BB-0E49-9FE9-727E6A656CED}"/>
      </w:docPartPr>
      <w:docPartBody>
        <w:p w:rsidR="00EE688A" w:rsidRDefault="002C7589" w:rsidP="002C7589">
          <w:pPr>
            <w:pStyle w:val="F9775EDA0833DE428907287C671DF0F2"/>
          </w:pPr>
          <w:r>
            <w:t>Date</w:t>
          </w:r>
        </w:p>
      </w:docPartBody>
    </w:docPart>
    <w:docPart>
      <w:docPartPr>
        <w:name w:val="58C0B606997AA644AD6B0B7B272558D6"/>
        <w:category>
          <w:name w:val="General"/>
          <w:gallery w:val="placeholder"/>
        </w:category>
        <w:types>
          <w:type w:val="bbPlcHdr"/>
        </w:types>
        <w:behaviors>
          <w:behavior w:val="content"/>
        </w:behaviors>
        <w:guid w:val="{F8BE6792-9594-5644-9A22-6A7DB3F03907}"/>
      </w:docPartPr>
      <w:docPartBody>
        <w:p w:rsidR="00EE688A" w:rsidRDefault="002C7589" w:rsidP="002C7589">
          <w:pPr>
            <w:pStyle w:val="58C0B606997AA644AD6B0B7B272558D6"/>
          </w:pPr>
          <w:r w:rsidRPr="002C6224">
            <w:t>Date</w:t>
          </w:r>
        </w:p>
      </w:docPartBody>
    </w:docPart>
    <w:docPart>
      <w:docPartPr>
        <w:name w:val="4B125E03F0DFCA4C9C9237E4949773B0"/>
        <w:category>
          <w:name w:val="General"/>
          <w:gallery w:val="placeholder"/>
        </w:category>
        <w:types>
          <w:type w:val="bbPlcHdr"/>
        </w:types>
        <w:behaviors>
          <w:behavior w:val="content"/>
        </w:behaviors>
        <w:guid w:val="{496D7A62-9934-F445-ADFF-CBA81F9542A3}"/>
      </w:docPartPr>
      <w:docPartBody>
        <w:p w:rsidR="00EE688A" w:rsidRDefault="002C7589" w:rsidP="002C7589">
          <w:pPr>
            <w:pStyle w:val="4B125E03F0DFCA4C9C9237E4949773B0"/>
          </w:pPr>
          <w:r>
            <w:t>Company Name</w:t>
          </w:r>
        </w:p>
      </w:docPartBody>
    </w:docPart>
    <w:docPart>
      <w:docPartPr>
        <w:name w:val="CF5FD2EA34EE3544B923D42AE7B533D5"/>
        <w:category>
          <w:name w:val="General"/>
          <w:gallery w:val="placeholder"/>
        </w:category>
        <w:types>
          <w:type w:val="bbPlcHdr"/>
        </w:types>
        <w:behaviors>
          <w:behavior w:val="content"/>
        </w:behaviors>
        <w:guid w:val="{E36E8F5F-EF7C-F44F-9322-A7484E5BFF67}"/>
      </w:docPartPr>
      <w:docPartBody>
        <w:p w:rsidR="00EE688A" w:rsidRDefault="002C7589" w:rsidP="002C7589">
          <w:pPr>
            <w:pStyle w:val="CF5FD2EA34EE3544B923D42AE7B533D5"/>
          </w:pPr>
          <w:r>
            <w:t>Date</w:t>
          </w:r>
        </w:p>
      </w:docPartBody>
    </w:docPart>
    <w:docPart>
      <w:docPartPr>
        <w:name w:val="8CBF1938D376DB499B0A80F729D56B33"/>
        <w:category>
          <w:name w:val="General"/>
          <w:gallery w:val="placeholder"/>
        </w:category>
        <w:types>
          <w:type w:val="bbPlcHdr"/>
        </w:types>
        <w:behaviors>
          <w:behavior w:val="content"/>
        </w:behaviors>
        <w:guid w:val="{7E10F4D1-0D67-7F4D-B6C0-8A31225422C2}"/>
      </w:docPartPr>
      <w:docPartBody>
        <w:p w:rsidR="00EE688A" w:rsidRDefault="002C7589" w:rsidP="002C7589">
          <w:pPr>
            <w:pStyle w:val="8CBF1938D376DB499B0A80F729D56B33"/>
          </w:pPr>
          <w:r w:rsidRPr="002C6224">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589"/>
    <w:rsid w:val="002C7589"/>
    <w:rsid w:val="00681A9A"/>
    <w:rsid w:val="00794952"/>
    <w:rsid w:val="00927071"/>
    <w:rsid w:val="00EE6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94EF204E07F34DB9261DF89659BCD8">
    <w:name w:val="9794EF204E07F34DB9261DF89659BCD8"/>
  </w:style>
  <w:style w:type="paragraph" w:customStyle="1" w:styleId="69F1752B579C614880FDB9EE86DDC498">
    <w:name w:val="69F1752B579C614880FDB9EE86DDC498"/>
  </w:style>
  <w:style w:type="paragraph" w:customStyle="1" w:styleId="414DBD323E458444B6C7CE0A7EAF3B80">
    <w:name w:val="414DBD323E458444B6C7CE0A7EAF3B80"/>
  </w:style>
  <w:style w:type="paragraph" w:customStyle="1" w:styleId="3FBCE5134989B74AA21E02176151140B">
    <w:name w:val="3FBCE5134989B74AA21E02176151140B"/>
  </w:style>
  <w:style w:type="character" w:styleId="PlaceholderText">
    <w:name w:val="Placeholder Text"/>
    <w:basedOn w:val="DefaultParagraphFont"/>
    <w:uiPriority w:val="99"/>
    <w:semiHidden/>
    <w:rPr>
      <w:color w:val="2F5496" w:themeColor="accent1" w:themeShade="BF"/>
    </w:rPr>
  </w:style>
  <w:style w:type="paragraph" w:customStyle="1" w:styleId="50351F6364585E458460DFA5086028EE">
    <w:name w:val="50351F6364585E458460DFA5086028EE"/>
  </w:style>
  <w:style w:type="paragraph" w:customStyle="1" w:styleId="AA21B9EF6BA7204FAF9CB10B7CF05F28">
    <w:name w:val="AA21B9EF6BA7204FAF9CB10B7CF05F28"/>
  </w:style>
  <w:style w:type="paragraph" w:customStyle="1" w:styleId="CD4F24232E233645BEA18877D0E36CB5">
    <w:name w:val="CD4F24232E233645BEA18877D0E36CB5"/>
  </w:style>
  <w:style w:type="paragraph" w:customStyle="1" w:styleId="8F304FCC8563324BA81FDD9697CCD88D">
    <w:name w:val="8F304FCC8563324BA81FDD9697CCD88D"/>
  </w:style>
  <w:style w:type="paragraph" w:customStyle="1" w:styleId="837B86F1A9A6D84487C7586F1F3C9DB7">
    <w:name w:val="837B86F1A9A6D84487C7586F1F3C9DB7"/>
  </w:style>
  <w:style w:type="paragraph" w:customStyle="1" w:styleId="5FB9D8E76D957C48B19224D71CBE8B5D">
    <w:name w:val="5FB9D8E76D957C48B19224D71CBE8B5D"/>
  </w:style>
  <w:style w:type="paragraph" w:customStyle="1" w:styleId="ACBD45477F92C84A9FF00B98F082E9E7">
    <w:name w:val="ACBD45477F92C84A9FF00B98F082E9E7"/>
  </w:style>
  <w:style w:type="paragraph" w:customStyle="1" w:styleId="AB41A27F947E2D4C95AC5D68E0AECA5C">
    <w:name w:val="AB41A27F947E2D4C95AC5D68E0AECA5C"/>
  </w:style>
  <w:style w:type="paragraph" w:customStyle="1" w:styleId="0CA27DDAB1C38D46BA4ECBFE8B0946AA">
    <w:name w:val="0CA27DDAB1C38D46BA4ECBFE8B0946AA"/>
  </w:style>
  <w:style w:type="paragraph" w:customStyle="1" w:styleId="FE11D10761880C47B104B12DCA138033">
    <w:name w:val="FE11D10761880C47B104B12DCA138033"/>
  </w:style>
  <w:style w:type="paragraph" w:customStyle="1" w:styleId="1B5F8AA866E84244BB2D8194835A104C">
    <w:name w:val="1B5F8AA866E84244BB2D8194835A104C"/>
  </w:style>
  <w:style w:type="paragraph" w:customStyle="1" w:styleId="D37974293895294D9D579B31AD04BFE0">
    <w:name w:val="D37974293895294D9D579B31AD04BFE0"/>
  </w:style>
  <w:style w:type="paragraph" w:customStyle="1" w:styleId="TipText">
    <w:name w:val="Tip Text"/>
    <w:basedOn w:val="Normal"/>
    <w:uiPriority w:val="99"/>
    <w:semiHidden/>
    <w:pPr>
      <w:spacing w:before="160" w:after="160" w:line="264" w:lineRule="auto"/>
      <w:ind w:right="576"/>
    </w:pPr>
    <w:rPr>
      <w:rFonts w:asciiTheme="majorHAnsi" w:eastAsiaTheme="majorEastAsia" w:hAnsiTheme="majorHAnsi" w:cstheme="majorBidi"/>
      <w:i/>
      <w:iCs/>
      <w:color w:val="44546A" w:themeColor="text2"/>
      <w:sz w:val="16"/>
      <w:szCs w:val="16"/>
      <w:lang w:eastAsia="ja-JP"/>
    </w:rPr>
  </w:style>
  <w:style w:type="paragraph" w:customStyle="1" w:styleId="623A8512E7944F449A01B23DCBCA5384">
    <w:name w:val="623A8512E7944F449A01B23DCBCA5384"/>
  </w:style>
  <w:style w:type="paragraph" w:customStyle="1" w:styleId="76F090671E4F3644AD838B478425DB85">
    <w:name w:val="76F090671E4F3644AD838B478425DB85"/>
  </w:style>
  <w:style w:type="paragraph" w:customStyle="1" w:styleId="5FADEBEE9B7E6240AF0CE6B9FA303186">
    <w:name w:val="5FADEBEE9B7E6240AF0CE6B9FA303186"/>
  </w:style>
  <w:style w:type="paragraph" w:customStyle="1" w:styleId="6311B9899FB518458AB808813F007C00">
    <w:name w:val="6311B9899FB518458AB808813F007C00"/>
  </w:style>
  <w:style w:type="paragraph" w:customStyle="1" w:styleId="7A30F45C1B7E0544AD92A69A886A6691">
    <w:name w:val="7A30F45C1B7E0544AD92A69A886A6691"/>
  </w:style>
  <w:style w:type="paragraph" w:customStyle="1" w:styleId="C5EA64E035703744B0B82EB0AADDC161">
    <w:name w:val="C5EA64E035703744B0B82EB0AADDC161"/>
  </w:style>
  <w:style w:type="paragraph" w:customStyle="1" w:styleId="B0023294512CD34EBE9AC763F656EF08">
    <w:name w:val="B0023294512CD34EBE9AC763F656EF08"/>
  </w:style>
  <w:style w:type="paragraph" w:customStyle="1" w:styleId="92BAFB75777F1A429FABC46B2C8B6728">
    <w:name w:val="92BAFB75777F1A429FABC46B2C8B6728"/>
  </w:style>
  <w:style w:type="paragraph" w:customStyle="1" w:styleId="AF2C8D7702A2B34996CB5D7FD5AEC3C1">
    <w:name w:val="AF2C8D7702A2B34996CB5D7FD5AEC3C1"/>
  </w:style>
  <w:style w:type="paragraph" w:customStyle="1" w:styleId="9393E6DAC622D443BB4CE13E1C73D036">
    <w:name w:val="9393E6DAC622D443BB4CE13E1C73D036"/>
  </w:style>
  <w:style w:type="paragraph" w:customStyle="1" w:styleId="7C5F2DDA97352C4FB163DF1CBFE3C71E">
    <w:name w:val="7C5F2DDA97352C4FB163DF1CBFE3C71E"/>
  </w:style>
  <w:style w:type="paragraph" w:customStyle="1" w:styleId="2150695FA324034DA1D31914C73916F5">
    <w:name w:val="2150695FA324034DA1D31914C73916F5"/>
  </w:style>
  <w:style w:type="paragraph" w:customStyle="1" w:styleId="C5CA803F6C427F4892BB87801B272B82">
    <w:name w:val="C5CA803F6C427F4892BB87801B272B82"/>
  </w:style>
  <w:style w:type="paragraph" w:customStyle="1" w:styleId="3D23A3C4175B6E4FA30EA4B59BEB5052">
    <w:name w:val="3D23A3C4175B6E4FA30EA4B59BEB5052"/>
  </w:style>
  <w:style w:type="paragraph" w:customStyle="1" w:styleId="2D711F0C63227149965BA76238B4BE9B">
    <w:name w:val="2D711F0C63227149965BA76238B4BE9B"/>
  </w:style>
  <w:style w:type="paragraph" w:customStyle="1" w:styleId="C1AF2179A515B049B79AE98F941E0445">
    <w:name w:val="C1AF2179A515B049B79AE98F941E0445"/>
  </w:style>
  <w:style w:type="paragraph" w:customStyle="1" w:styleId="87D1821ACE030946813744C6B096CD69">
    <w:name w:val="87D1821ACE030946813744C6B096CD69"/>
  </w:style>
  <w:style w:type="paragraph" w:customStyle="1" w:styleId="050793E16604454AA1D0A044F2E09D19">
    <w:name w:val="050793E16604454AA1D0A044F2E09D19"/>
  </w:style>
  <w:style w:type="paragraph" w:customStyle="1" w:styleId="AD7546EC7FFBF94C9EBEE447E95DC14A">
    <w:name w:val="AD7546EC7FFBF94C9EBEE447E95DC14A"/>
  </w:style>
  <w:style w:type="paragraph" w:customStyle="1" w:styleId="7A3F682A26AD3040B184FF76FBDD1199">
    <w:name w:val="7A3F682A26AD3040B184FF76FBDD1199"/>
  </w:style>
  <w:style w:type="paragraph" w:customStyle="1" w:styleId="DEBF91CD5500B4488AB56C6CA38A4254">
    <w:name w:val="DEBF91CD5500B4488AB56C6CA38A4254"/>
  </w:style>
  <w:style w:type="paragraph" w:customStyle="1" w:styleId="13F58BBF1CA82C4CA13CB2FA74D99E16">
    <w:name w:val="13F58BBF1CA82C4CA13CB2FA74D99E16"/>
  </w:style>
  <w:style w:type="paragraph" w:customStyle="1" w:styleId="E42ECE8251479C46B4AE8ED18DF69F12">
    <w:name w:val="E42ECE8251479C46B4AE8ED18DF69F12"/>
  </w:style>
  <w:style w:type="paragraph" w:customStyle="1" w:styleId="0025817ADE828D4484E9F926CA684B76">
    <w:name w:val="0025817ADE828D4484E9F926CA684B76"/>
  </w:style>
  <w:style w:type="paragraph" w:customStyle="1" w:styleId="7F1D5B8A5C358B42BD49DC20C8E7DC52">
    <w:name w:val="7F1D5B8A5C358B42BD49DC20C8E7DC52"/>
  </w:style>
  <w:style w:type="paragraph" w:customStyle="1" w:styleId="FF9722BDBC5FBE4AB855773107CC2742">
    <w:name w:val="FF9722BDBC5FBE4AB855773107CC2742"/>
  </w:style>
  <w:style w:type="paragraph" w:customStyle="1" w:styleId="75F8D8250CEED64B91CF3129DF2D0A51">
    <w:name w:val="75F8D8250CEED64B91CF3129DF2D0A51"/>
  </w:style>
  <w:style w:type="paragraph" w:customStyle="1" w:styleId="BFB102555484C340BE9AE3A7A73F2F8C">
    <w:name w:val="BFB102555484C340BE9AE3A7A73F2F8C"/>
  </w:style>
  <w:style w:type="paragraph" w:customStyle="1" w:styleId="485F406E0126B94C8FA403D655F79A84">
    <w:name w:val="485F406E0126B94C8FA403D655F79A84"/>
  </w:style>
  <w:style w:type="paragraph" w:customStyle="1" w:styleId="0A102A703835E748AF6B7045F8582AA7">
    <w:name w:val="0A102A703835E748AF6B7045F8582AA7"/>
  </w:style>
  <w:style w:type="paragraph" w:customStyle="1" w:styleId="14E0C107B6E6904290CAF0FA0E636B6E">
    <w:name w:val="14E0C107B6E6904290CAF0FA0E636B6E"/>
  </w:style>
  <w:style w:type="paragraph" w:customStyle="1" w:styleId="34EA5FA9E2FB714995BFBCA413388179">
    <w:name w:val="34EA5FA9E2FB714995BFBCA413388179"/>
  </w:style>
  <w:style w:type="paragraph" w:customStyle="1" w:styleId="9051030AEAF69645951E0E8B6FC13CDC">
    <w:name w:val="9051030AEAF69645951E0E8B6FC13CDC"/>
  </w:style>
  <w:style w:type="paragraph" w:customStyle="1" w:styleId="0C8DF674FE0CDC46B47B8C234E8CB2F2">
    <w:name w:val="0C8DF674FE0CDC46B47B8C234E8CB2F2"/>
  </w:style>
  <w:style w:type="paragraph" w:customStyle="1" w:styleId="DE5985AE4EABC045BE7A67AD4DBF7A22">
    <w:name w:val="DE5985AE4EABC045BE7A67AD4DBF7A22"/>
  </w:style>
  <w:style w:type="paragraph" w:customStyle="1" w:styleId="B50FD71898D72B46B52A91EA2E29577C">
    <w:name w:val="B50FD71898D72B46B52A91EA2E29577C"/>
  </w:style>
  <w:style w:type="paragraph" w:customStyle="1" w:styleId="2B7EB4FDAAEE5D4F8CDAB735BD910F9A">
    <w:name w:val="2B7EB4FDAAEE5D4F8CDAB735BD910F9A"/>
  </w:style>
  <w:style w:type="paragraph" w:customStyle="1" w:styleId="5C6AB6B637881944AD43D44DC5AE8F2F">
    <w:name w:val="5C6AB6B637881944AD43D44DC5AE8F2F"/>
  </w:style>
  <w:style w:type="paragraph" w:customStyle="1" w:styleId="872F45CB96E79747922BED4F4E18C1B2">
    <w:name w:val="872F45CB96E79747922BED4F4E18C1B2"/>
  </w:style>
  <w:style w:type="paragraph" w:customStyle="1" w:styleId="9693597EE6F6A64A901B820D2D3E8C0E">
    <w:name w:val="9693597EE6F6A64A901B820D2D3E8C0E"/>
  </w:style>
  <w:style w:type="paragraph" w:customStyle="1" w:styleId="1EEE09C8356A614FAE826DB1E9DEA146">
    <w:name w:val="1EEE09C8356A614FAE826DB1E9DEA146"/>
  </w:style>
  <w:style w:type="paragraph" w:customStyle="1" w:styleId="77ED881E4CA2614F9F3069742404CAAF">
    <w:name w:val="77ED881E4CA2614F9F3069742404CAAF"/>
  </w:style>
  <w:style w:type="paragraph" w:customStyle="1" w:styleId="B2696ECD401C824A9BD72F0BE028E84B">
    <w:name w:val="B2696ECD401C824A9BD72F0BE028E84B"/>
  </w:style>
  <w:style w:type="paragraph" w:customStyle="1" w:styleId="7144DB05BF88E5439969FF9465CDEEDA">
    <w:name w:val="7144DB05BF88E5439969FF9465CDEEDA"/>
  </w:style>
  <w:style w:type="paragraph" w:customStyle="1" w:styleId="0B8ACC45744DB24C9E5A10265F939010">
    <w:name w:val="0B8ACC45744DB24C9E5A10265F939010"/>
  </w:style>
  <w:style w:type="paragraph" w:customStyle="1" w:styleId="CAB38FA3C3062D41B97EA389267AE7AB">
    <w:name w:val="CAB38FA3C3062D41B97EA389267AE7AB"/>
  </w:style>
  <w:style w:type="paragraph" w:customStyle="1" w:styleId="CC514EA919964047A8E277E3DE2DC144">
    <w:name w:val="CC514EA919964047A8E277E3DE2DC144"/>
  </w:style>
  <w:style w:type="paragraph" w:customStyle="1" w:styleId="1FE87FCE39CA2F47A2B77070F8E3FB19">
    <w:name w:val="1FE87FCE39CA2F47A2B77070F8E3FB19"/>
  </w:style>
  <w:style w:type="paragraph" w:customStyle="1" w:styleId="0A28495287AF074D9F4655926D547396">
    <w:name w:val="0A28495287AF074D9F4655926D547396"/>
  </w:style>
  <w:style w:type="paragraph" w:customStyle="1" w:styleId="C83F44867CD5FC4FA35C217089875C00">
    <w:name w:val="C83F44867CD5FC4FA35C217089875C00"/>
  </w:style>
  <w:style w:type="paragraph" w:customStyle="1" w:styleId="DA26E1C66B65584A882DA4B332B3ED2C">
    <w:name w:val="DA26E1C66B65584A882DA4B332B3ED2C"/>
  </w:style>
  <w:style w:type="paragraph" w:customStyle="1" w:styleId="470ECDECA2BBBC40929B0767B848F6AE">
    <w:name w:val="470ECDECA2BBBC40929B0767B848F6AE"/>
  </w:style>
  <w:style w:type="paragraph" w:customStyle="1" w:styleId="05E064A0BF585748B7F8F87D7AEB4AAB">
    <w:name w:val="05E064A0BF585748B7F8F87D7AEB4AAB"/>
  </w:style>
  <w:style w:type="paragraph" w:customStyle="1" w:styleId="B656DDF5F42DE7449C5C86B875F50E36">
    <w:name w:val="B656DDF5F42DE7449C5C86B875F50E36"/>
  </w:style>
  <w:style w:type="paragraph" w:customStyle="1" w:styleId="ADE30261D52FEC47990EB37EC7A3A421">
    <w:name w:val="ADE30261D52FEC47990EB37EC7A3A421"/>
  </w:style>
  <w:style w:type="paragraph" w:customStyle="1" w:styleId="C501EB4E9F769748ADC468B116639920">
    <w:name w:val="C501EB4E9F769748ADC468B116639920"/>
  </w:style>
  <w:style w:type="paragraph" w:customStyle="1" w:styleId="4E8F0F62DEAE7F4780CA45E58C812A2F">
    <w:name w:val="4E8F0F62DEAE7F4780CA45E58C812A2F"/>
  </w:style>
  <w:style w:type="paragraph" w:customStyle="1" w:styleId="C3996DFDC6375D43BBDAE4CB271FD506">
    <w:name w:val="C3996DFDC6375D43BBDAE4CB271FD506"/>
  </w:style>
  <w:style w:type="paragraph" w:customStyle="1" w:styleId="BE440952D27D774FAC1E7A8DBBCC91A9">
    <w:name w:val="BE440952D27D774FAC1E7A8DBBCC91A9"/>
  </w:style>
  <w:style w:type="paragraph" w:customStyle="1" w:styleId="80F3F1E9B5455C44A4FF2B65DB85B3D6">
    <w:name w:val="80F3F1E9B5455C44A4FF2B65DB85B3D6"/>
  </w:style>
  <w:style w:type="paragraph" w:customStyle="1" w:styleId="A52FDD683075FB4CA6A9AE884F02BBDA">
    <w:name w:val="A52FDD683075FB4CA6A9AE884F02BBDA"/>
  </w:style>
  <w:style w:type="paragraph" w:customStyle="1" w:styleId="DFDDFF36F405E44DBE99460FC399E695">
    <w:name w:val="DFDDFF36F405E44DBE99460FC399E695"/>
  </w:style>
  <w:style w:type="paragraph" w:customStyle="1" w:styleId="8440654503E31045A211FE0EDFE9D22C">
    <w:name w:val="8440654503E31045A211FE0EDFE9D22C"/>
  </w:style>
  <w:style w:type="paragraph" w:customStyle="1" w:styleId="0CC577A8AA7C464891D0F6A25C357CCD">
    <w:name w:val="0CC577A8AA7C464891D0F6A25C357CCD"/>
  </w:style>
  <w:style w:type="paragraph" w:customStyle="1" w:styleId="F94264A7915F524F97B7F23C58CFBA85">
    <w:name w:val="F94264A7915F524F97B7F23C58CFBA85"/>
  </w:style>
  <w:style w:type="paragraph" w:customStyle="1" w:styleId="1AF0AA87B8616C42B683544555FD2547">
    <w:name w:val="1AF0AA87B8616C42B683544555FD2547"/>
  </w:style>
  <w:style w:type="paragraph" w:customStyle="1" w:styleId="9890DBD2D2455B428D19C2554A96452F">
    <w:name w:val="9890DBD2D2455B428D19C2554A96452F"/>
  </w:style>
  <w:style w:type="paragraph" w:customStyle="1" w:styleId="453456475E79884DA3BE8CB6F37A57AB">
    <w:name w:val="453456475E79884DA3BE8CB6F37A57AB"/>
  </w:style>
  <w:style w:type="paragraph" w:customStyle="1" w:styleId="ACDE8FA2D9C9E844959823A2E7F1C938">
    <w:name w:val="ACDE8FA2D9C9E844959823A2E7F1C938"/>
  </w:style>
  <w:style w:type="paragraph" w:customStyle="1" w:styleId="6245301EFF63394C915CABBFF0BF61E3">
    <w:name w:val="6245301EFF63394C915CABBFF0BF61E3"/>
  </w:style>
  <w:style w:type="paragraph" w:customStyle="1" w:styleId="F423060C09E4AE4CBA62D9DB5FA3AAE0">
    <w:name w:val="F423060C09E4AE4CBA62D9DB5FA3AAE0"/>
  </w:style>
  <w:style w:type="paragraph" w:customStyle="1" w:styleId="2589D1CC14660B4EAC02E5BDFD43AB90">
    <w:name w:val="2589D1CC14660B4EAC02E5BDFD43AB90"/>
  </w:style>
  <w:style w:type="paragraph" w:customStyle="1" w:styleId="274AEE6FB7A20D41AF4DBA646EB38BF2">
    <w:name w:val="274AEE6FB7A20D41AF4DBA646EB38BF2"/>
  </w:style>
  <w:style w:type="paragraph" w:customStyle="1" w:styleId="60F9565034137C45B2449A599D49DBF8">
    <w:name w:val="60F9565034137C45B2449A599D49DBF8"/>
  </w:style>
  <w:style w:type="paragraph" w:customStyle="1" w:styleId="DDC1B6A801B4C54F95F8D37E1E6BF4BB">
    <w:name w:val="DDC1B6A801B4C54F95F8D37E1E6BF4BB"/>
  </w:style>
  <w:style w:type="paragraph" w:customStyle="1" w:styleId="EFFF59BB3A5B65429AC69FD2FD2B9C17">
    <w:name w:val="EFFF59BB3A5B65429AC69FD2FD2B9C17"/>
  </w:style>
  <w:style w:type="character" w:styleId="Strong">
    <w:name w:val="Strong"/>
    <w:basedOn w:val="DefaultParagraphFont"/>
    <w:uiPriority w:val="10"/>
    <w:unhideWhenUsed/>
    <w:qFormat/>
    <w:rPr>
      <w:b/>
      <w:bCs/>
    </w:rPr>
  </w:style>
  <w:style w:type="paragraph" w:customStyle="1" w:styleId="CEBC4EE71873E840A52FBDEB691E8309">
    <w:name w:val="CEBC4EE71873E840A52FBDEB691E8309"/>
  </w:style>
  <w:style w:type="paragraph" w:customStyle="1" w:styleId="6956ACD4EBEE7340AA4EB3276B914129">
    <w:name w:val="6956ACD4EBEE7340AA4EB3276B914129"/>
  </w:style>
  <w:style w:type="paragraph" w:customStyle="1" w:styleId="447D9C97BFD53542A68D1767E6E229AD">
    <w:name w:val="447D9C97BFD53542A68D1767E6E229AD"/>
  </w:style>
  <w:style w:type="paragraph" w:customStyle="1" w:styleId="A2C5A8324A549B4090B50CAF517D9084">
    <w:name w:val="A2C5A8324A549B4090B50CAF517D9084"/>
  </w:style>
  <w:style w:type="paragraph" w:customStyle="1" w:styleId="13507BCB90BBC941B308549CDA41DD66">
    <w:name w:val="13507BCB90BBC941B308549CDA41DD66"/>
  </w:style>
  <w:style w:type="paragraph" w:customStyle="1" w:styleId="19ADBB5C669405489BCCFEBE0EC6A2BC">
    <w:name w:val="19ADBB5C669405489BCCFEBE0EC6A2BC"/>
  </w:style>
  <w:style w:type="paragraph" w:customStyle="1" w:styleId="FF8032251B0BE140A0F792E99124E983">
    <w:name w:val="FF8032251B0BE140A0F792E99124E983"/>
  </w:style>
  <w:style w:type="paragraph" w:customStyle="1" w:styleId="B0F3446C37A4AD4FB2F9BB4408ED5B56">
    <w:name w:val="B0F3446C37A4AD4FB2F9BB4408ED5B56"/>
  </w:style>
  <w:style w:type="paragraph" w:customStyle="1" w:styleId="DBCC46FF1999034CABE6C3EA9D76B3AD">
    <w:name w:val="DBCC46FF1999034CABE6C3EA9D76B3AD"/>
  </w:style>
  <w:style w:type="paragraph" w:customStyle="1" w:styleId="F9775EDA0833DE428907287C671DF0F2">
    <w:name w:val="F9775EDA0833DE428907287C671DF0F2"/>
    <w:rsid w:val="002C7589"/>
  </w:style>
  <w:style w:type="paragraph" w:customStyle="1" w:styleId="58C0B606997AA644AD6B0B7B272558D6">
    <w:name w:val="58C0B606997AA644AD6B0B7B272558D6"/>
    <w:rsid w:val="002C7589"/>
  </w:style>
  <w:style w:type="paragraph" w:customStyle="1" w:styleId="4B125E03F0DFCA4C9C9237E4949773B0">
    <w:name w:val="4B125E03F0DFCA4C9C9237E4949773B0"/>
    <w:rsid w:val="002C7589"/>
  </w:style>
  <w:style w:type="paragraph" w:customStyle="1" w:styleId="EEC69DBB27120F4782F45898C095740A">
    <w:name w:val="EEC69DBB27120F4782F45898C095740A"/>
    <w:rsid w:val="002C7589"/>
  </w:style>
  <w:style w:type="paragraph" w:customStyle="1" w:styleId="CF5FD2EA34EE3544B923D42AE7B533D5">
    <w:name w:val="CF5FD2EA34EE3544B923D42AE7B533D5"/>
    <w:rsid w:val="002C7589"/>
  </w:style>
  <w:style w:type="paragraph" w:customStyle="1" w:styleId="8CBF1938D376DB499B0A80F729D56B33">
    <w:name w:val="8CBF1938D376DB499B0A80F729D56B33"/>
    <w:rsid w:val="002C7589"/>
  </w:style>
  <w:style w:type="paragraph" w:customStyle="1" w:styleId="7476ED3419C8D34FA25560DEA35B9CFB">
    <w:name w:val="7476ED3419C8D34FA25560DEA35B9CFB"/>
    <w:rsid w:val="00EE688A"/>
  </w:style>
  <w:style w:type="paragraph" w:customStyle="1" w:styleId="392A754ECC39FA4AA10EA22FEDC7AC1E">
    <w:name w:val="392A754ECC39FA4AA10EA22FEDC7AC1E"/>
    <w:rsid w:val="00EE688A"/>
  </w:style>
  <w:style w:type="paragraph" w:customStyle="1" w:styleId="37668B943EFACA4EBF90FEE94C24F833">
    <w:name w:val="37668B943EFACA4EBF90FEE94C24F833"/>
    <w:rsid w:val="00EE688A"/>
  </w:style>
  <w:style w:type="paragraph" w:customStyle="1" w:styleId="1A4926757654E3419664C5179B641608">
    <w:name w:val="1A4926757654E3419664C5179B641608"/>
    <w:rsid w:val="00EE688A"/>
  </w:style>
  <w:style w:type="paragraph" w:customStyle="1" w:styleId="8FF5C9B39168D342B4AB5A6C8F7FB80C">
    <w:name w:val="8FF5C9B39168D342B4AB5A6C8F7FB80C"/>
    <w:rsid w:val="00EE688A"/>
  </w:style>
  <w:style w:type="paragraph" w:customStyle="1" w:styleId="E421FD380FD4FA48AA914F80BCCC2571">
    <w:name w:val="E421FD380FD4FA48AA914F80BCCC2571"/>
    <w:rsid w:val="00EE68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CS 448</CompanyAddress>
  <CompanyPhone/>
  <CompanyFax/>
  <CompanyEmail>Austin Bos, Aaron Saucedo, Ivan Nieto</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7f9b5e87859ce6d7eedbdc6e4e4205c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a5e0075ee7624d6a846e01eb6183742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36DAAD-5452-4B96-B71A-607E2183F6AE}">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2110559C-1E63-4E86-9D67-8A573463C063}">
  <ds:schemaRefs>
    <ds:schemaRef ds:uri="http://schemas.microsoft.com/sharepoint/v3/contenttype/forms"/>
  </ds:schemaRefs>
</ds:datastoreItem>
</file>

<file path=customXml/itemProps4.xml><?xml version="1.0" encoding="utf-8"?>
<ds:datastoreItem xmlns:ds="http://schemas.openxmlformats.org/officeDocument/2006/customXml" ds:itemID="{7A2E4477-4021-4411-854B-F2D2ED2DB1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{EB255BD7-064F-5545-8D9A-C3D3EEF80B73}tf03923594.dotx</Template>
  <TotalTime>0</TotalTime>
  <Pages>6</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02/08/2020</cp:keywords>
  <dc:description/>
  <cp:lastModifiedBy/>
  <cp:revision>1</cp:revision>
  <dcterms:created xsi:type="dcterms:W3CDTF">2020-02-02T02:17:00Z</dcterms:created>
  <dcterms:modified xsi:type="dcterms:W3CDTF">2020-02-07T03:04:00Z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